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945" w:rsidRPr="002109A8" w:rsidRDefault="00F25BA5" w:rsidP="007C771C">
      <w:pPr>
        <w:pStyle w:val="Title"/>
        <w:pBdr>
          <w:bottom w:val="single" w:sz="8" w:space="2" w:color="B83D68"/>
        </w:pBdr>
        <w:spacing w:afterLines="40"/>
        <w:rPr>
          <w:b/>
          <w:color w:val="4DA4D8" w:themeColor="accent3" w:themeTint="99"/>
          <w:sz w:val="28"/>
          <w:szCs w:val="28"/>
        </w:rPr>
      </w:pPr>
      <w:r>
        <w:rPr>
          <w:b/>
          <w:color w:val="4DA4D8" w:themeColor="accent3" w:themeTint="99"/>
          <w:sz w:val="28"/>
          <w:szCs w:val="28"/>
        </w:rPr>
        <w:t>Yogesh Chandra Pant</w:t>
      </w:r>
    </w:p>
    <w:p w:rsidR="00E92E90" w:rsidRDefault="00263073" w:rsidP="00263073">
      <w:pPr>
        <w:rPr>
          <w:rFonts w:asciiTheme="majorHAnsi" w:hAnsiTheme="majorHAnsi"/>
          <w:b/>
          <w:color w:val="000000" w:themeColor="text1"/>
        </w:rPr>
      </w:pPr>
      <w:r w:rsidRPr="007B74AD">
        <w:rPr>
          <w:rFonts w:asciiTheme="majorHAnsi" w:hAnsiTheme="majorHAnsi"/>
          <w:b/>
          <w:color w:val="4DA4D8" w:themeColor="accent3" w:themeTint="99"/>
        </w:rPr>
        <w:t>Email</w:t>
      </w:r>
      <w:r w:rsidRPr="007B74AD">
        <w:rPr>
          <w:rFonts w:asciiTheme="majorHAnsi" w:hAnsiTheme="majorHAnsi"/>
          <w:color w:val="4DA4D8" w:themeColor="accent3" w:themeTint="99"/>
        </w:rPr>
        <w:t>:</w:t>
      </w:r>
      <w:r w:rsidR="00F25BA5">
        <w:rPr>
          <w:rFonts w:asciiTheme="majorHAnsi" w:hAnsiTheme="majorHAnsi"/>
          <w:b/>
          <w:color w:val="000000" w:themeColor="text1"/>
          <w:u w:val="single"/>
        </w:rPr>
        <w:t xml:space="preserve"> pant.yogesh11@gmail.com</w:t>
      </w:r>
      <w:r w:rsidR="006A72B1" w:rsidRPr="006A72B1">
        <w:rPr>
          <w:rFonts w:asciiTheme="majorHAnsi" w:hAnsiTheme="majorHAnsi"/>
          <w:b/>
          <w:color w:val="000000" w:themeColor="text1"/>
        </w:rPr>
        <w:tab/>
      </w:r>
    </w:p>
    <w:p w:rsidR="00263073" w:rsidRPr="007B74AD" w:rsidRDefault="00FD49CA" w:rsidP="00263073">
      <w:pPr>
        <w:rPr>
          <w:rFonts w:asciiTheme="majorHAnsi" w:hAnsiTheme="majorHAnsi"/>
          <w:b/>
          <w:color w:val="0070C0"/>
          <w:u w:val="single"/>
        </w:rPr>
      </w:pPr>
      <w:r w:rsidRPr="00D10522">
        <w:rPr>
          <w:rFonts w:asciiTheme="majorHAnsi" w:hAnsiTheme="majorHAnsi"/>
          <w:b/>
          <w:color w:val="4DA4D8" w:themeColor="accent3" w:themeTint="99"/>
        </w:rPr>
        <w:t>Mob</w:t>
      </w:r>
      <w:r w:rsidR="00263073" w:rsidRPr="00D10522">
        <w:rPr>
          <w:rFonts w:asciiTheme="majorHAnsi" w:hAnsiTheme="majorHAnsi"/>
          <w:b/>
          <w:color w:val="4DA4D8" w:themeColor="accent3" w:themeTint="99"/>
        </w:rPr>
        <w:t>:</w:t>
      </w:r>
      <w:r w:rsidR="00D10522">
        <w:rPr>
          <w:rFonts w:asciiTheme="majorHAnsi" w:hAnsiTheme="majorHAnsi"/>
          <w:b/>
          <w:color w:val="4DA4D8" w:themeColor="accent3" w:themeTint="99"/>
        </w:rPr>
        <w:t xml:space="preserve">  </w:t>
      </w:r>
      <w:r w:rsidR="00F25BA5">
        <w:rPr>
          <w:rFonts w:asciiTheme="majorHAnsi" w:hAnsiTheme="majorHAnsi"/>
          <w:b/>
        </w:rPr>
        <w:t>+91-</w:t>
      </w:r>
      <w:r w:rsidR="003D54B0">
        <w:rPr>
          <w:rFonts w:asciiTheme="majorHAnsi" w:hAnsiTheme="majorHAnsi"/>
          <w:b/>
        </w:rPr>
        <w:t>9456301690</w:t>
      </w:r>
    </w:p>
    <w:p w:rsidR="00263073" w:rsidRPr="007B74AD" w:rsidRDefault="00263073" w:rsidP="00263073">
      <w:pPr>
        <w:rPr>
          <w:rFonts w:asciiTheme="majorHAnsi" w:hAnsiTheme="majorHAnsi"/>
          <w:b/>
          <w:color w:val="0070C0"/>
          <w:u w:val="single"/>
        </w:rPr>
      </w:pPr>
    </w:p>
    <w:p w:rsidR="00C63742" w:rsidRPr="002109A8" w:rsidRDefault="00C63742" w:rsidP="007C771C">
      <w:pPr>
        <w:pStyle w:val="Title"/>
        <w:pBdr>
          <w:bottom w:val="single" w:sz="8" w:space="2" w:color="B83D68"/>
        </w:pBdr>
        <w:spacing w:afterLines="40"/>
        <w:rPr>
          <w:b/>
          <w:color w:val="4DA4D8" w:themeColor="accent3" w:themeTint="99"/>
          <w:sz w:val="28"/>
          <w:szCs w:val="28"/>
        </w:rPr>
      </w:pPr>
      <w:r w:rsidRPr="002109A8">
        <w:rPr>
          <w:b/>
          <w:color w:val="4DA4D8" w:themeColor="accent3" w:themeTint="99"/>
          <w:sz w:val="28"/>
          <w:szCs w:val="28"/>
        </w:rPr>
        <w:t>Summary</w:t>
      </w:r>
    </w:p>
    <w:p w:rsidR="00C900E0" w:rsidRPr="007B74AD" w:rsidRDefault="00925698" w:rsidP="00C900E0">
      <w:pPr>
        <w:rPr>
          <w:rStyle w:val="framedottedline"/>
          <w:rFonts w:asciiTheme="majorHAnsi" w:hAnsiTheme="majorHAnsi" w:cs="Arial"/>
          <w:color w:val="323232" w:themeColor="text2"/>
          <w:bdr w:val="none" w:sz="0" w:space="0" w:color="auto" w:frame="1"/>
        </w:rPr>
      </w:pPr>
      <w:r w:rsidRPr="007B74AD">
        <w:rPr>
          <w:rStyle w:val="framedottedline"/>
          <w:rFonts w:asciiTheme="majorHAnsi" w:hAnsiTheme="majorHAnsi" w:cs="Arial"/>
          <w:color w:val="323232" w:themeColor="text2"/>
          <w:bdr w:val="none" w:sz="0" w:space="0" w:color="auto" w:frame="1"/>
        </w:rPr>
        <w:t xml:space="preserve">I have </w:t>
      </w:r>
      <w:bookmarkStart w:id="0" w:name="_GoBack"/>
      <w:bookmarkEnd w:id="0"/>
      <w:r w:rsidR="007C771C">
        <w:rPr>
          <w:rStyle w:val="framedottedline"/>
          <w:rFonts w:asciiTheme="majorHAnsi" w:hAnsiTheme="majorHAnsi" w:cs="Arial"/>
          <w:color w:val="323232" w:themeColor="text2"/>
          <w:bdr w:val="none" w:sz="0" w:space="0" w:color="auto" w:frame="1"/>
        </w:rPr>
        <w:t>more than 5</w:t>
      </w:r>
      <w:r w:rsidR="00F25BA5">
        <w:rPr>
          <w:rStyle w:val="framedottedline"/>
          <w:rFonts w:asciiTheme="majorHAnsi" w:hAnsiTheme="majorHAnsi" w:cs="Arial"/>
          <w:color w:val="323232" w:themeColor="text2"/>
          <w:bdr w:val="none" w:sz="0" w:space="0" w:color="auto" w:frame="1"/>
        </w:rPr>
        <w:t xml:space="preserve"> and half</w:t>
      </w:r>
      <w:r w:rsidR="003E5F61">
        <w:rPr>
          <w:rStyle w:val="framedottedline"/>
          <w:rFonts w:asciiTheme="majorHAnsi" w:hAnsiTheme="majorHAnsi" w:cs="Arial"/>
          <w:color w:val="323232" w:themeColor="text2"/>
          <w:bdr w:val="none" w:sz="0" w:space="0" w:color="auto" w:frame="1"/>
        </w:rPr>
        <w:t xml:space="preserve"> </w:t>
      </w:r>
      <w:r w:rsidR="00CA0247">
        <w:rPr>
          <w:rStyle w:val="framedottedline"/>
          <w:rFonts w:asciiTheme="majorHAnsi" w:hAnsiTheme="majorHAnsi" w:cs="Arial"/>
          <w:color w:val="323232" w:themeColor="text2"/>
          <w:bdr w:val="none" w:sz="0" w:space="0" w:color="auto" w:frame="1"/>
        </w:rPr>
        <w:t xml:space="preserve">year </w:t>
      </w:r>
      <w:r w:rsidRPr="007B74AD">
        <w:rPr>
          <w:rStyle w:val="framedottedline"/>
          <w:rFonts w:asciiTheme="majorHAnsi" w:hAnsiTheme="majorHAnsi" w:cs="Arial"/>
          <w:color w:val="323232" w:themeColor="text2"/>
          <w:bdr w:val="none" w:sz="0" w:space="0" w:color="auto" w:frame="1"/>
        </w:rPr>
        <w:t>e</w:t>
      </w:r>
      <w:r w:rsidR="000973A1" w:rsidRPr="007B74AD">
        <w:rPr>
          <w:rStyle w:val="framedottedline"/>
          <w:rFonts w:asciiTheme="majorHAnsi" w:hAnsiTheme="majorHAnsi" w:cs="Arial"/>
          <w:color w:val="323232" w:themeColor="text2"/>
          <w:bdr w:val="none" w:sz="0" w:space="0" w:color="auto" w:frame="1"/>
        </w:rPr>
        <w:t xml:space="preserve">xperience </w:t>
      </w:r>
      <w:r w:rsidR="004143AA" w:rsidRPr="007B74AD">
        <w:rPr>
          <w:rStyle w:val="framedottedline"/>
          <w:rFonts w:asciiTheme="majorHAnsi" w:hAnsiTheme="majorHAnsi" w:cs="Arial"/>
          <w:color w:val="323232" w:themeColor="text2"/>
          <w:bdr w:val="none" w:sz="0" w:space="0" w:color="auto" w:frame="1"/>
        </w:rPr>
        <w:t xml:space="preserve">in </w:t>
      </w:r>
      <w:r w:rsidR="00CA0247">
        <w:rPr>
          <w:rStyle w:val="framedottedline"/>
          <w:rFonts w:asciiTheme="majorHAnsi" w:hAnsiTheme="majorHAnsi" w:cs="Arial"/>
          <w:b/>
          <w:color w:val="323232" w:themeColor="text2"/>
          <w:bdr w:val="none" w:sz="0" w:space="0" w:color="auto" w:frame="1"/>
        </w:rPr>
        <w:t>PHP</w:t>
      </w:r>
      <w:r w:rsidR="00305CDC">
        <w:rPr>
          <w:rStyle w:val="framedottedline"/>
          <w:rFonts w:asciiTheme="majorHAnsi" w:hAnsiTheme="majorHAnsi" w:cs="Arial"/>
          <w:b/>
          <w:color w:val="323232" w:themeColor="text2"/>
          <w:bdr w:val="none" w:sz="0" w:space="0" w:color="auto" w:frame="1"/>
        </w:rPr>
        <w:t>,</w:t>
      </w:r>
      <w:r w:rsidR="00CA0247">
        <w:rPr>
          <w:rStyle w:val="framedottedline"/>
          <w:rFonts w:asciiTheme="majorHAnsi" w:hAnsiTheme="majorHAnsi" w:cs="Arial"/>
          <w:b/>
          <w:color w:val="323232" w:themeColor="text2"/>
          <w:bdr w:val="none" w:sz="0" w:space="0" w:color="auto" w:frame="1"/>
        </w:rPr>
        <w:t xml:space="preserve"> </w:t>
      </w:r>
      <w:r w:rsidR="00F25BA5">
        <w:rPr>
          <w:rStyle w:val="framedottedline"/>
          <w:rFonts w:asciiTheme="majorHAnsi" w:hAnsiTheme="majorHAnsi" w:cs="Arial"/>
          <w:b/>
          <w:color w:val="323232" w:themeColor="text2"/>
          <w:bdr w:val="none" w:sz="0" w:space="0" w:color="auto" w:frame="1"/>
        </w:rPr>
        <w:t xml:space="preserve">CMS </w:t>
      </w:r>
      <w:r w:rsidR="00CA0247">
        <w:rPr>
          <w:rStyle w:val="framedottedline"/>
          <w:rFonts w:asciiTheme="majorHAnsi" w:hAnsiTheme="majorHAnsi" w:cs="Arial"/>
          <w:b/>
          <w:color w:val="323232" w:themeColor="text2"/>
          <w:bdr w:val="none" w:sz="0" w:space="0" w:color="auto" w:frame="1"/>
        </w:rPr>
        <w:t xml:space="preserve"> </w:t>
      </w:r>
      <w:r w:rsidR="00CA0247">
        <w:rPr>
          <w:rStyle w:val="framedottedline"/>
          <w:rFonts w:asciiTheme="majorHAnsi" w:hAnsiTheme="majorHAnsi" w:cs="Arial"/>
          <w:color w:val="323232" w:themeColor="text2"/>
          <w:bdr w:val="none" w:sz="0" w:space="0" w:color="auto" w:frame="1"/>
        </w:rPr>
        <w:t xml:space="preserve">like </w:t>
      </w:r>
      <w:r w:rsidR="00A30809">
        <w:rPr>
          <w:rStyle w:val="framedottedline"/>
          <w:rFonts w:asciiTheme="majorHAnsi" w:hAnsiTheme="majorHAnsi" w:cs="Arial"/>
          <w:b/>
          <w:color w:val="323232" w:themeColor="text2"/>
          <w:bdr w:val="none" w:sz="0" w:space="0" w:color="auto" w:frame="1"/>
        </w:rPr>
        <w:t>WordPress, Drupal</w:t>
      </w:r>
      <w:r w:rsidR="007C771C">
        <w:rPr>
          <w:rStyle w:val="framedottedline"/>
          <w:rFonts w:asciiTheme="majorHAnsi" w:hAnsiTheme="majorHAnsi" w:cs="Arial"/>
          <w:b/>
          <w:color w:val="323232" w:themeColor="text2"/>
          <w:bdr w:val="none" w:sz="0" w:space="0" w:color="auto" w:frame="1"/>
        </w:rPr>
        <w:t xml:space="preserve"> 7, Drupal 8, </w:t>
      </w:r>
      <w:r w:rsidR="007C771C">
        <w:rPr>
          <w:rStyle w:val="framedottedline"/>
          <w:rFonts w:asciiTheme="majorHAnsi" w:hAnsiTheme="majorHAnsi" w:cs="Arial"/>
          <w:color w:val="323232" w:themeColor="text2"/>
          <w:bdr w:val="none" w:sz="0" w:space="0" w:color="auto" w:frame="1"/>
        </w:rPr>
        <w:t xml:space="preserve">working knowledge in CodeIgniter, Shopify and </w:t>
      </w:r>
      <w:r w:rsidR="006D4DD6" w:rsidRPr="007B74AD">
        <w:rPr>
          <w:rStyle w:val="framedottedline"/>
          <w:rFonts w:asciiTheme="majorHAnsi" w:hAnsiTheme="majorHAnsi" w:cs="Arial"/>
          <w:color w:val="323232" w:themeColor="text2"/>
          <w:bdr w:val="none" w:sz="0" w:space="0" w:color="auto" w:frame="1"/>
        </w:rPr>
        <w:t>various web development technologies like</w:t>
      </w:r>
      <w:r w:rsidR="00CA0247">
        <w:rPr>
          <w:rStyle w:val="framedottedline"/>
          <w:rFonts w:asciiTheme="majorHAnsi" w:hAnsiTheme="majorHAnsi" w:cs="Arial"/>
          <w:color w:val="323232" w:themeColor="text2"/>
          <w:bdr w:val="none" w:sz="0" w:space="0" w:color="auto" w:frame="1"/>
        </w:rPr>
        <w:t xml:space="preserve"> </w:t>
      </w:r>
      <w:r w:rsidR="006D4DD6" w:rsidRPr="007B74AD">
        <w:rPr>
          <w:rStyle w:val="framedottedline"/>
          <w:rFonts w:asciiTheme="majorHAnsi" w:hAnsiTheme="majorHAnsi" w:cs="Arial"/>
          <w:color w:val="323232" w:themeColor="text2"/>
          <w:bdr w:val="none" w:sz="0" w:space="0" w:color="auto" w:frame="1"/>
        </w:rPr>
        <w:t xml:space="preserve"> </w:t>
      </w:r>
      <w:r w:rsidR="006D4DD6" w:rsidRPr="007B74AD">
        <w:rPr>
          <w:rStyle w:val="framedottedline"/>
          <w:rFonts w:asciiTheme="majorHAnsi" w:hAnsiTheme="majorHAnsi" w:cs="Arial"/>
          <w:b/>
          <w:color w:val="323232" w:themeColor="text2"/>
          <w:bdr w:val="none" w:sz="0" w:space="0" w:color="auto" w:frame="1"/>
        </w:rPr>
        <w:t xml:space="preserve">JQuery, AJAX, </w:t>
      </w:r>
      <w:r w:rsidR="00DE05A0" w:rsidRPr="007B74AD">
        <w:rPr>
          <w:rStyle w:val="framedottedline"/>
          <w:rFonts w:asciiTheme="majorHAnsi" w:hAnsiTheme="majorHAnsi" w:cs="Arial"/>
          <w:b/>
          <w:color w:val="323232" w:themeColor="text2"/>
          <w:bdr w:val="none" w:sz="0" w:space="0" w:color="auto" w:frame="1"/>
        </w:rPr>
        <w:t>HTML</w:t>
      </w:r>
      <w:r w:rsidR="00CA0247">
        <w:rPr>
          <w:rStyle w:val="framedottedline"/>
          <w:rFonts w:asciiTheme="majorHAnsi" w:hAnsiTheme="majorHAnsi" w:cs="Arial"/>
          <w:b/>
          <w:color w:val="323232" w:themeColor="text2"/>
          <w:bdr w:val="none" w:sz="0" w:space="0" w:color="auto" w:frame="1"/>
        </w:rPr>
        <w:t xml:space="preserve"> </w:t>
      </w:r>
      <w:r w:rsidR="006D4DD6" w:rsidRPr="007B74AD">
        <w:rPr>
          <w:rStyle w:val="framedottedline"/>
          <w:rFonts w:asciiTheme="majorHAnsi" w:hAnsiTheme="majorHAnsi" w:cs="Arial"/>
          <w:color w:val="323232" w:themeColor="text2"/>
          <w:bdr w:val="none" w:sz="0" w:space="0" w:color="auto" w:frame="1"/>
        </w:rPr>
        <w:t>and</w:t>
      </w:r>
      <w:r w:rsidR="006D4DD6" w:rsidRPr="007B74AD">
        <w:rPr>
          <w:rStyle w:val="framedottedline"/>
          <w:rFonts w:asciiTheme="majorHAnsi" w:hAnsiTheme="majorHAnsi" w:cs="Arial"/>
          <w:b/>
          <w:color w:val="323232" w:themeColor="text2"/>
          <w:bdr w:val="none" w:sz="0" w:space="0" w:color="auto" w:frame="1"/>
        </w:rPr>
        <w:t xml:space="preserve"> CSS</w:t>
      </w:r>
      <w:r w:rsidR="00D9440C" w:rsidRPr="007B74AD">
        <w:rPr>
          <w:rStyle w:val="framedottedline"/>
          <w:rFonts w:asciiTheme="majorHAnsi" w:hAnsiTheme="majorHAnsi" w:cs="Arial"/>
          <w:color w:val="323232" w:themeColor="text2"/>
          <w:bdr w:val="none" w:sz="0" w:space="0" w:color="auto" w:frame="1"/>
        </w:rPr>
        <w:t>.</w:t>
      </w:r>
      <w:r w:rsidR="00CF063D" w:rsidRPr="007B74AD">
        <w:rPr>
          <w:rStyle w:val="apple-converted-space"/>
          <w:rFonts w:asciiTheme="majorHAnsi" w:hAnsiTheme="majorHAnsi" w:cs="Arial"/>
          <w:color w:val="323232" w:themeColor="text2"/>
          <w:bdr w:val="none" w:sz="0" w:space="0" w:color="auto" w:frame="1"/>
        </w:rPr>
        <w:t> </w:t>
      </w:r>
      <w:r w:rsidR="00CF063D" w:rsidRPr="007B74AD">
        <w:rPr>
          <w:rStyle w:val="framedottedline"/>
          <w:rFonts w:asciiTheme="majorHAnsi" w:hAnsiTheme="majorHAnsi" w:cs="Arial"/>
          <w:color w:val="323232" w:themeColor="text2"/>
          <w:bdr w:val="none" w:sz="0" w:space="0" w:color="auto" w:frame="1"/>
        </w:rPr>
        <w:t xml:space="preserve">Demonstrated understanding of web usability, web accessibility </w:t>
      </w:r>
      <w:r w:rsidR="00CF063D" w:rsidRPr="007B74AD">
        <w:rPr>
          <w:rStyle w:val="framedottedline"/>
          <w:rFonts w:asciiTheme="majorHAnsi" w:hAnsiTheme="majorHAnsi" w:cs="Arial"/>
          <w:b/>
          <w:color w:val="323232" w:themeColor="text2"/>
          <w:bdr w:val="none" w:sz="0" w:space="0" w:color="auto" w:frame="1"/>
        </w:rPr>
        <w:t>standards</w:t>
      </w:r>
      <w:r w:rsidR="00CF063D" w:rsidRPr="007B74AD">
        <w:rPr>
          <w:rStyle w:val="framedottedline"/>
          <w:rFonts w:asciiTheme="majorHAnsi" w:hAnsiTheme="majorHAnsi" w:cs="Arial"/>
          <w:color w:val="323232" w:themeColor="text2"/>
          <w:bdr w:val="none" w:sz="0" w:space="0" w:color="auto" w:frame="1"/>
        </w:rPr>
        <w:t>, web.</w:t>
      </w:r>
      <w:r w:rsidR="006D4DD6" w:rsidRPr="007B74AD">
        <w:rPr>
          <w:rStyle w:val="framedottedline"/>
          <w:rFonts w:asciiTheme="majorHAnsi" w:hAnsiTheme="majorHAnsi" w:cs="Arial"/>
          <w:color w:val="666666"/>
          <w:bdr w:val="none" w:sz="0" w:space="0" w:color="auto" w:frame="1"/>
        </w:rPr>
        <w:br/>
      </w:r>
    </w:p>
    <w:p w:rsidR="00C900E0" w:rsidRPr="002109A8" w:rsidRDefault="00C900E0" w:rsidP="007C771C">
      <w:pPr>
        <w:pStyle w:val="Title"/>
        <w:pBdr>
          <w:bottom w:val="single" w:sz="8" w:space="2" w:color="B83D68"/>
        </w:pBdr>
        <w:spacing w:afterLines="40"/>
        <w:rPr>
          <w:rStyle w:val="framedottedline"/>
          <w:b/>
          <w:color w:val="4DA4D8" w:themeColor="accent3" w:themeTint="99"/>
          <w:sz w:val="28"/>
          <w:szCs w:val="28"/>
        </w:rPr>
      </w:pPr>
      <w:r w:rsidRPr="002109A8">
        <w:rPr>
          <w:b/>
          <w:color w:val="4DA4D8" w:themeColor="accent3" w:themeTint="99"/>
          <w:sz w:val="28"/>
          <w:szCs w:val="28"/>
        </w:rPr>
        <w:t>Career Objective</w:t>
      </w:r>
    </w:p>
    <w:p w:rsidR="00C900E0" w:rsidRDefault="007E52D0" w:rsidP="00C900E0">
      <w:pPr>
        <w:rPr>
          <w:rFonts w:asciiTheme="majorHAnsi" w:hAnsiTheme="majorHAnsi" w:cs="Arial"/>
          <w:color w:val="323232" w:themeColor="text2"/>
          <w:bdr w:val="none" w:sz="0" w:space="0" w:color="auto" w:frame="1"/>
        </w:rPr>
      </w:pPr>
      <w:r>
        <w:rPr>
          <w:rStyle w:val="framedottedline"/>
          <w:rFonts w:asciiTheme="majorHAnsi" w:hAnsiTheme="majorHAnsi" w:cs="Arial"/>
          <w:color w:val="323232" w:themeColor="text2"/>
          <w:bdr w:val="none" w:sz="0" w:space="0" w:color="auto" w:frame="1"/>
        </w:rPr>
        <w:t>Aspiring a suitable position in an organisation that provides me an opportunity to prove myself and enhance my skills through challenging tasks to improve myself as well as for organization.</w:t>
      </w:r>
      <w:r w:rsidR="006D4DD6" w:rsidRPr="007B74AD">
        <w:rPr>
          <w:rStyle w:val="framedottedline"/>
          <w:rFonts w:asciiTheme="majorHAnsi" w:hAnsiTheme="majorHAnsi" w:cs="Arial"/>
          <w:color w:val="323232" w:themeColor="text2"/>
          <w:bdr w:val="none" w:sz="0" w:space="0" w:color="auto" w:frame="1"/>
        </w:rPr>
        <w:br/>
      </w:r>
    </w:p>
    <w:p w:rsidR="007F24BA" w:rsidRPr="00B71FD9" w:rsidRDefault="00D7588C" w:rsidP="00B71FD9">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Professional Experience</w:t>
      </w:r>
    </w:p>
    <w:p w:rsidR="007F0508" w:rsidRPr="007F24BA" w:rsidRDefault="007F0508" w:rsidP="007F24BA">
      <w:pPr>
        <w:spacing w:line="253" w:lineRule="atLeast"/>
        <w:rPr>
          <w:rFonts w:asciiTheme="majorHAnsi" w:hAnsiTheme="majorHAnsi" w:cs="Arial"/>
          <w:color w:val="323232" w:themeColor="text2"/>
        </w:rPr>
      </w:pPr>
    </w:p>
    <w:p w:rsidR="007F24BA" w:rsidRPr="003B7777" w:rsidRDefault="007F24BA" w:rsidP="007F24BA">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Rv</w:t>
      </w:r>
      <w:r w:rsidRPr="0041057A">
        <w:rPr>
          <w:rFonts w:asciiTheme="majorHAnsi" w:hAnsiTheme="majorHAnsi" w:cstheme="minorHAnsi"/>
          <w:b/>
          <w:color w:val="323232" w:themeColor="text2"/>
          <w:sz w:val="28"/>
          <w:szCs w:val="28"/>
        </w:rPr>
        <w:t xml:space="preserve"> Technology Pvt. Ltd.</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sidR="0042286C">
        <w:rPr>
          <w:rFonts w:asciiTheme="majorHAnsi" w:hAnsiTheme="majorHAnsi" w:cstheme="minorHAnsi"/>
          <w:b/>
          <w:color w:val="323232" w:themeColor="text2"/>
          <w:sz w:val="24"/>
          <w:szCs w:val="24"/>
        </w:rPr>
        <w:t xml:space="preserve">  </w:t>
      </w:r>
      <w:r w:rsidR="00F25BA5">
        <w:rPr>
          <w:rFonts w:asciiTheme="majorHAnsi" w:hAnsiTheme="majorHAnsi" w:cstheme="minorHAnsi"/>
          <w:color w:val="323232" w:themeColor="text2"/>
          <w:sz w:val="24"/>
          <w:szCs w:val="24"/>
        </w:rPr>
        <w:t xml:space="preserve"> July 2012 to Nov 2014</w:t>
      </w:r>
      <w:r>
        <w:rPr>
          <w:rFonts w:asciiTheme="majorHAnsi" w:hAnsiTheme="majorHAnsi" w:cstheme="minorHAnsi"/>
          <w:color w:val="323232" w:themeColor="text2"/>
          <w:sz w:val="24"/>
          <w:szCs w:val="24"/>
        </w:rPr>
        <w:t xml:space="preserve"> </w:t>
      </w:r>
      <w:r w:rsidRPr="007B74AD">
        <w:rPr>
          <w:rFonts w:asciiTheme="majorHAnsi" w:hAnsiTheme="majorHAnsi" w:cstheme="minorHAnsi"/>
          <w:b/>
          <w:color w:val="323232" w:themeColor="text2"/>
          <w:sz w:val="24"/>
          <w:szCs w:val="24"/>
        </w:rPr>
        <w:br/>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7F24BA" w:rsidRPr="008C62D4" w:rsidRDefault="007F24BA" w:rsidP="007F24BA">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24BA" w:rsidRDefault="007F24BA" w:rsidP="007F24BA">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24BA" w:rsidRPr="00F25BA5" w:rsidRDefault="007F24BA" w:rsidP="007F24BA">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F25BA5" w:rsidRDefault="00F25BA5" w:rsidP="00F25BA5">
      <w:pPr>
        <w:spacing w:line="253" w:lineRule="atLeast"/>
        <w:rPr>
          <w:rFonts w:asciiTheme="majorHAnsi" w:hAnsiTheme="majorHAnsi" w:cs="Arial"/>
          <w:color w:val="323232" w:themeColor="text2"/>
        </w:rPr>
      </w:pPr>
    </w:p>
    <w:p w:rsidR="00F25BA5" w:rsidRDefault="00F25BA5" w:rsidP="00F25BA5">
      <w:pPr>
        <w:spacing w:line="253" w:lineRule="atLeast"/>
        <w:rPr>
          <w:rFonts w:asciiTheme="majorHAnsi" w:hAnsiTheme="majorHAnsi" w:cs="Arial"/>
          <w:color w:val="323232" w:themeColor="text2"/>
        </w:rPr>
      </w:pPr>
    </w:p>
    <w:p w:rsidR="00F25BA5" w:rsidRPr="003B7777" w:rsidRDefault="00F25BA5" w:rsidP="00F25BA5">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SiftNet</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Pr>
          <w:rFonts w:asciiTheme="majorHAnsi" w:hAnsiTheme="majorHAnsi" w:cstheme="minorHAnsi"/>
          <w:color w:val="323232" w:themeColor="text2"/>
          <w:sz w:val="24"/>
          <w:szCs w:val="24"/>
        </w:rPr>
        <w:t>March 2015</w:t>
      </w:r>
      <w:r w:rsidRPr="007B74AD">
        <w:rPr>
          <w:rFonts w:asciiTheme="majorHAnsi" w:hAnsiTheme="majorHAnsi" w:cstheme="minorHAnsi"/>
          <w:color w:val="323232" w:themeColor="text2"/>
          <w:sz w:val="24"/>
          <w:szCs w:val="24"/>
        </w:rPr>
        <w:t xml:space="preserve"> </w:t>
      </w:r>
      <w:r w:rsidR="00315015">
        <w:rPr>
          <w:rFonts w:asciiTheme="majorHAnsi" w:hAnsiTheme="majorHAnsi" w:cstheme="minorHAnsi"/>
          <w:color w:val="323232" w:themeColor="text2"/>
          <w:sz w:val="24"/>
          <w:szCs w:val="24"/>
        </w:rPr>
        <w:t>to Sep</w:t>
      </w:r>
      <w:r w:rsidR="00D41FBE">
        <w:rPr>
          <w:rFonts w:asciiTheme="majorHAnsi" w:hAnsiTheme="majorHAnsi" w:cstheme="minorHAnsi"/>
          <w:color w:val="323232" w:themeColor="text2"/>
          <w:sz w:val="24"/>
          <w:szCs w:val="24"/>
        </w:rPr>
        <w:t xml:space="preserve"> 201</w:t>
      </w:r>
      <w:r w:rsidR="00D41FBE">
        <w:rPr>
          <w:rFonts w:ascii="Arial" w:hAnsi="Arial" w:cs="Arial"/>
          <w:sz w:val="18"/>
          <w:szCs w:val="18"/>
        </w:rPr>
        <w:t>6</w:t>
      </w:r>
      <w:r w:rsidRPr="007B74AD">
        <w:rPr>
          <w:rFonts w:asciiTheme="majorHAnsi" w:hAnsiTheme="majorHAnsi" w:cstheme="minorHAnsi"/>
          <w:b/>
          <w:color w:val="323232" w:themeColor="text2"/>
          <w:sz w:val="24"/>
          <w:szCs w:val="24"/>
        </w:rPr>
        <w:br/>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F25BA5" w:rsidRPr="008C62D4" w:rsidRDefault="00F25BA5" w:rsidP="00F25BA5">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F25BA5" w:rsidRDefault="00F25BA5" w:rsidP="00F25BA5">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F25BA5" w:rsidRPr="007F24BA" w:rsidRDefault="00F25BA5" w:rsidP="00F25BA5">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F25BA5" w:rsidRDefault="00F25BA5" w:rsidP="00F25BA5">
      <w:pPr>
        <w:spacing w:line="253" w:lineRule="atLeast"/>
        <w:rPr>
          <w:rFonts w:asciiTheme="majorHAnsi" w:hAnsiTheme="majorHAnsi" w:cs="Arial"/>
          <w:color w:val="323232" w:themeColor="text2"/>
        </w:rPr>
      </w:pPr>
    </w:p>
    <w:p w:rsidR="007F0508" w:rsidRDefault="007F0508" w:rsidP="00F25BA5">
      <w:pPr>
        <w:spacing w:line="253" w:lineRule="atLeast"/>
        <w:rPr>
          <w:rFonts w:asciiTheme="majorHAnsi" w:hAnsiTheme="majorHAnsi" w:cs="Arial"/>
          <w:color w:val="323232" w:themeColor="text2"/>
        </w:rPr>
      </w:pPr>
    </w:p>
    <w:p w:rsidR="007F0508" w:rsidRPr="003B7777" w:rsidRDefault="007F0508" w:rsidP="007F0508">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SV Infotech</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Pr>
          <w:rFonts w:asciiTheme="majorHAnsi" w:hAnsiTheme="majorHAnsi" w:cstheme="minorHAnsi"/>
          <w:color w:val="323232" w:themeColor="text2"/>
          <w:sz w:val="24"/>
          <w:szCs w:val="24"/>
        </w:rPr>
        <w:t>Feb 2017</w:t>
      </w:r>
      <w:r w:rsidRPr="007B74AD">
        <w:rPr>
          <w:rFonts w:asciiTheme="majorHAnsi" w:hAnsiTheme="majorHAnsi" w:cstheme="minorHAnsi"/>
          <w:color w:val="323232" w:themeColor="text2"/>
          <w:sz w:val="24"/>
          <w:szCs w:val="24"/>
        </w:rPr>
        <w:t xml:space="preserve"> </w:t>
      </w:r>
      <w:r>
        <w:rPr>
          <w:rFonts w:asciiTheme="majorHAnsi" w:hAnsiTheme="majorHAnsi" w:cstheme="minorHAnsi"/>
          <w:color w:val="323232" w:themeColor="text2"/>
          <w:sz w:val="24"/>
          <w:szCs w:val="24"/>
        </w:rPr>
        <w:t>to Feb 201</w:t>
      </w:r>
      <w:r>
        <w:rPr>
          <w:rFonts w:ascii="Arial" w:hAnsi="Arial" w:cs="Arial"/>
          <w:sz w:val="18"/>
          <w:szCs w:val="18"/>
        </w:rPr>
        <w:t>8</w:t>
      </w:r>
      <w:r w:rsidRPr="007B74AD">
        <w:rPr>
          <w:rFonts w:asciiTheme="majorHAnsi" w:hAnsiTheme="majorHAnsi" w:cstheme="minorHAnsi"/>
          <w:b/>
          <w:color w:val="323232" w:themeColor="text2"/>
          <w:sz w:val="24"/>
          <w:szCs w:val="24"/>
        </w:rPr>
        <w:br/>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7F0508" w:rsidRPr="008C62D4"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0508"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0508" w:rsidRPr="007F0508" w:rsidRDefault="007F0508" w:rsidP="007F0508">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7F0508" w:rsidRPr="007F24BA" w:rsidRDefault="007F0508" w:rsidP="007F0508">
      <w:pPr>
        <w:pStyle w:val="ListParagraph"/>
        <w:spacing w:line="253" w:lineRule="atLeast"/>
        <w:rPr>
          <w:rFonts w:asciiTheme="majorHAnsi" w:hAnsiTheme="majorHAnsi" w:cs="Arial"/>
          <w:color w:val="323232" w:themeColor="text2"/>
        </w:rPr>
      </w:pPr>
    </w:p>
    <w:p w:rsidR="007F0508" w:rsidRPr="00F25BA5" w:rsidRDefault="007F0508" w:rsidP="00F25BA5">
      <w:pPr>
        <w:spacing w:line="253" w:lineRule="atLeast"/>
        <w:rPr>
          <w:rFonts w:asciiTheme="majorHAnsi" w:hAnsiTheme="majorHAnsi" w:cs="Arial"/>
          <w:color w:val="323232" w:themeColor="text2"/>
        </w:rPr>
      </w:pPr>
    </w:p>
    <w:p w:rsidR="00D7588C" w:rsidRDefault="00D7588C" w:rsidP="00D7588C">
      <w:pPr>
        <w:rPr>
          <w:rFonts w:asciiTheme="majorHAnsi" w:hAnsiTheme="majorHAnsi" w:cs="Arial"/>
          <w:color w:val="323232" w:themeColor="text2"/>
          <w:bdr w:val="none" w:sz="0" w:space="0" w:color="auto" w:frame="1"/>
        </w:rPr>
      </w:pPr>
    </w:p>
    <w:p w:rsidR="007F0508" w:rsidRDefault="007F0508" w:rsidP="00D7588C">
      <w:pPr>
        <w:rPr>
          <w:rFonts w:asciiTheme="majorHAnsi" w:hAnsiTheme="majorHAnsi" w:cs="Arial"/>
          <w:color w:val="323232" w:themeColor="text2"/>
          <w:bdr w:val="none" w:sz="0" w:space="0" w:color="auto" w:frame="1"/>
        </w:rPr>
      </w:pPr>
    </w:p>
    <w:p w:rsidR="007F0508" w:rsidRPr="003B7777" w:rsidRDefault="007F0508" w:rsidP="007F0508">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lastRenderedPageBreak/>
        <w:t xml:space="preserve">Quintsoft Services </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Pr>
          <w:rFonts w:asciiTheme="majorHAnsi" w:hAnsiTheme="majorHAnsi" w:cstheme="minorHAnsi"/>
          <w:color w:val="323232" w:themeColor="text2"/>
          <w:sz w:val="24"/>
          <w:szCs w:val="24"/>
        </w:rPr>
        <w:t>March 2018</w:t>
      </w:r>
      <w:r w:rsidRPr="007B74AD">
        <w:rPr>
          <w:rFonts w:asciiTheme="majorHAnsi" w:hAnsiTheme="majorHAnsi" w:cstheme="minorHAnsi"/>
          <w:color w:val="323232" w:themeColor="text2"/>
          <w:sz w:val="24"/>
          <w:szCs w:val="24"/>
        </w:rPr>
        <w:t xml:space="preserve"> </w:t>
      </w:r>
      <w:r>
        <w:rPr>
          <w:rFonts w:asciiTheme="majorHAnsi" w:hAnsiTheme="majorHAnsi" w:cstheme="minorHAnsi"/>
          <w:color w:val="323232" w:themeColor="text2"/>
          <w:sz w:val="24"/>
          <w:szCs w:val="24"/>
        </w:rPr>
        <w:t>to Nov 201</w:t>
      </w:r>
      <w:r>
        <w:rPr>
          <w:rFonts w:ascii="Arial" w:hAnsi="Arial" w:cs="Arial"/>
          <w:sz w:val="18"/>
          <w:szCs w:val="18"/>
        </w:rPr>
        <w:t>8</w:t>
      </w:r>
      <w:r w:rsidRPr="007B74AD">
        <w:rPr>
          <w:rFonts w:asciiTheme="majorHAnsi" w:hAnsiTheme="majorHAnsi" w:cstheme="minorHAnsi"/>
          <w:b/>
          <w:color w:val="323232" w:themeColor="text2"/>
          <w:sz w:val="24"/>
          <w:szCs w:val="24"/>
        </w:rPr>
        <w:br/>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7F0508" w:rsidRPr="008C62D4"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0508"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0508" w:rsidRPr="007F0508" w:rsidRDefault="007F0508" w:rsidP="007F0508">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7F0508" w:rsidRDefault="007F0508" w:rsidP="00D7588C">
      <w:pPr>
        <w:rPr>
          <w:rFonts w:asciiTheme="majorHAnsi" w:hAnsiTheme="majorHAnsi" w:cs="Arial"/>
          <w:color w:val="323232" w:themeColor="text2"/>
          <w:bdr w:val="none" w:sz="0" w:space="0" w:color="auto" w:frame="1"/>
        </w:rPr>
      </w:pPr>
    </w:p>
    <w:p w:rsidR="007F0508" w:rsidRDefault="007F0508" w:rsidP="00D7588C">
      <w:pPr>
        <w:rPr>
          <w:rFonts w:asciiTheme="majorHAnsi" w:hAnsiTheme="majorHAnsi" w:cs="Arial"/>
          <w:color w:val="323232" w:themeColor="text2"/>
          <w:bdr w:val="none" w:sz="0" w:space="0" w:color="auto" w:frame="1"/>
        </w:rPr>
      </w:pPr>
    </w:p>
    <w:p w:rsidR="007F0508" w:rsidRDefault="007F0508" w:rsidP="00D7588C">
      <w:pPr>
        <w:rPr>
          <w:rFonts w:asciiTheme="majorHAnsi" w:hAnsiTheme="majorHAnsi" w:cs="Arial"/>
          <w:color w:val="323232" w:themeColor="text2"/>
          <w:bdr w:val="none" w:sz="0" w:space="0" w:color="auto" w:frame="1"/>
        </w:rPr>
      </w:pPr>
    </w:p>
    <w:p w:rsidR="007F0508" w:rsidRPr="007B74AD" w:rsidRDefault="007F0508" w:rsidP="00D7588C">
      <w:pPr>
        <w:rPr>
          <w:rFonts w:asciiTheme="majorHAnsi" w:hAnsiTheme="majorHAnsi" w:cs="Arial"/>
          <w:color w:val="323232" w:themeColor="text2"/>
          <w:bdr w:val="none" w:sz="0" w:space="0" w:color="auto" w:frame="1"/>
        </w:rPr>
      </w:pPr>
    </w:p>
    <w:p w:rsidR="008900C5" w:rsidRDefault="008900C5" w:rsidP="007C771C">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Academic Credentials</w:t>
      </w:r>
    </w:p>
    <w:p w:rsidR="00F25BA5" w:rsidRPr="00F25BA5" w:rsidRDefault="00F25BA5" w:rsidP="00F25BA5"/>
    <w:tbl>
      <w:tblPr>
        <w:tblpPr w:leftFromText="181" w:rightFromText="181" w:vertAnchor="text" w:tblpXSpec="center" w:tblpY="1"/>
        <w:tblOverlap w:val="never"/>
        <w:tblW w:w="777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1860"/>
        <w:gridCol w:w="4321"/>
        <w:gridCol w:w="1590"/>
      </w:tblGrid>
      <w:tr w:rsidR="00F25BA5" w:rsidRPr="0095714D" w:rsidTr="00F25BA5">
        <w:trPr>
          <w:trHeight w:val="358"/>
        </w:trPr>
        <w:tc>
          <w:tcPr>
            <w:tcW w:w="186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Course Detail</w:t>
            </w:r>
          </w:p>
        </w:tc>
        <w:tc>
          <w:tcPr>
            <w:tcW w:w="4321"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School/College/University</w:t>
            </w:r>
          </w:p>
        </w:tc>
        <w:tc>
          <w:tcPr>
            <w:tcW w:w="159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Year</w:t>
            </w:r>
          </w:p>
        </w:tc>
      </w:tr>
      <w:tr w:rsidR="00F25BA5" w:rsidRPr="0095714D" w:rsidTr="00F25BA5">
        <w:trPr>
          <w:trHeight w:val="332"/>
        </w:trPr>
        <w:tc>
          <w:tcPr>
            <w:tcW w:w="186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Pr>
                <w:rFonts w:ascii="Arial" w:hAnsi="Arial" w:cs="Arial"/>
                <w:sz w:val="18"/>
                <w:szCs w:val="18"/>
              </w:rPr>
              <w:t>MCA</w:t>
            </w:r>
          </w:p>
        </w:tc>
        <w:tc>
          <w:tcPr>
            <w:tcW w:w="4321"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Pr>
                <w:rFonts w:ascii="Arial" w:hAnsi="Arial" w:cs="Arial"/>
                <w:sz w:val="18"/>
                <w:szCs w:val="18"/>
              </w:rPr>
              <w:t>U.I.M (Dehradun)</w:t>
            </w:r>
          </w:p>
        </w:tc>
        <w:tc>
          <w:tcPr>
            <w:tcW w:w="159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201</w:t>
            </w:r>
            <w:r>
              <w:rPr>
                <w:rFonts w:ascii="Arial" w:hAnsi="Arial" w:cs="Arial"/>
                <w:sz w:val="18"/>
                <w:szCs w:val="18"/>
              </w:rPr>
              <w:t>2</w:t>
            </w:r>
          </w:p>
        </w:tc>
      </w:tr>
      <w:tr w:rsidR="00F25BA5" w:rsidRPr="0095714D" w:rsidTr="00F25BA5">
        <w:trPr>
          <w:trHeight w:val="358"/>
        </w:trPr>
        <w:tc>
          <w:tcPr>
            <w:tcW w:w="186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Pr>
                <w:rFonts w:ascii="Arial" w:hAnsi="Arial" w:cs="Arial"/>
                <w:sz w:val="18"/>
                <w:szCs w:val="18"/>
              </w:rPr>
              <w:t>M.Sc.</w:t>
            </w:r>
          </w:p>
        </w:tc>
        <w:tc>
          <w:tcPr>
            <w:tcW w:w="4321" w:type="dxa"/>
            <w:shd w:val="clear" w:color="auto" w:fill="auto"/>
            <w:vAlign w:val="center"/>
          </w:tcPr>
          <w:p w:rsidR="00F25BA5" w:rsidRPr="0095714D" w:rsidRDefault="00F25BA5" w:rsidP="002B0780">
            <w:pPr>
              <w:widowControl w:val="0"/>
              <w:autoSpaceDE w:val="0"/>
              <w:autoSpaceDN w:val="0"/>
              <w:adjustRightInd w:val="0"/>
              <w:jc w:val="center"/>
              <w:rPr>
                <w:rFonts w:ascii="Arial" w:hAnsi="Arial" w:cs="Arial"/>
                <w:sz w:val="18"/>
                <w:szCs w:val="18"/>
              </w:rPr>
            </w:pPr>
            <w:r>
              <w:rPr>
                <w:rFonts w:ascii="Arial" w:hAnsi="Arial" w:cs="Arial"/>
                <w:sz w:val="18"/>
                <w:szCs w:val="18"/>
              </w:rPr>
              <w:t>GPGC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w:t>
            </w:r>
            <w:r>
              <w:rPr>
                <w:rFonts w:ascii="Arial" w:hAnsi="Arial" w:cs="Arial"/>
                <w:sz w:val="18"/>
                <w:szCs w:val="18"/>
              </w:rPr>
              <w:t>08</w:t>
            </w:r>
          </w:p>
        </w:tc>
      </w:tr>
      <w:tr w:rsidR="00F25BA5" w:rsidRPr="0095714D" w:rsidTr="00F25BA5">
        <w:trPr>
          <w:trHeight w:val="358"/>
        </w:trPr>
        <w:tc>
          <w:tcPr>
            <w:tcW w:w="186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Pr>
                <w:rFonts w:ascii="Arial" w:hAnsi="Arial" w:cs="Arial"/>
                <w:sz w:val="18"/>
                <w:szCs w:val="18"/>
              </w:rPr>
              <w:t>B.Sc.</w:t>
            </w:r>
          </w:p>
        </w:tc>
        <w:tc>
          <w:tcPr>
            <w:tcW w:w="4321" w:type="dxa"/>
            <w:shd w:val="clear" w:color="auto" w:fill="auto"/>
            <w:vAlign w:val="center"/>
          </w:tcPr>
          <w:p w:rsidR="00F25BA5" w:rsidRPr="0095714D" w:rsidRDefault="00F25BA5" w:rsidP="002B0780">
            <w:pPr>
              <w:widowControl w:val="0"/>
              <w:autoSpaceDE w:val="0"/>
              <w:autoSpaceDN w:val="0"/>
              <w:adjustRightInd w:val="0"/>
              <w:jc w:val="center"/>
              <w:rPr>
                <w:rFonts w:ascii="Arial" w:hAnsi="Arial" w:cs="Arial"/>
                <w:sz w:val="18"/>
                <w:szCs w:val="18"/>
              </w:rPr>
            </w:pPr>
            <w:r>
              <w:rPr>
                <w:rFonts w:ascii="Arial" w:hAnsi="Arial" w:cs="Arial"/>
                <w:sz w:val="18"/>
                <w:szCs w:val="18"/>
              </w:rPr>
              <w:t>GPGC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200</w:t>
            </w:r>
            <w:r>
              <w:rPr>
                <w:rFonts w:ascii="Arial" w:hAnsi="Arial" w:cs="Arial"/>
                <w:sz w:val="18"/>
                <w:szCs w:val="18"/>
              </w:rPr>
              <w:t>6</w:t>
            </w:r>
          </w:p>
        </w:tc>
      </w:tr>
      <w:tr w:rsidR="00F25BA5" w:rsidRPr="0095714D" w:rsidTr="00F25BA5">
        <w:trPr>
          <w:trHeight w:val="358"/>
        </w:trPr>
        <w:tc>
          <w:tcPr>
            <w:tcW w:w="1860" w:type="dxa"/>
            <w:shd w:val="clear" w:color="auto" w:fill="auto"/>
            <w:vAlign w:val="center"/>
          </w:tcPr>
          <w:p w:rsidR="00F25BA5"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Intermediate</w:t>
            </w:r>
          </w:p>
        </w:tc>
        <w:tc>
          <w:tcPr>
            <w:tcW w:w="4321" w:type="dxa"/>
            <w:shd w:val="clear" w:color="auto" w:fill="auto"/>
            <w:vAlign w:val="center"/>
          </w:tcPr>
          <w:p w:rsidR="00F25BA5"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SDS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200</w:t>
            </w:r>
            <w:r w:rsidR="00C23FA9">
              <w:rPr>
                <w:rFonts w:ascii="Arial" w:hAnsi="Arial" w:cs="Arial"/>
                <w:sz w:val="18"/>
                <w:szCs w:val="18"/>
              </w:rPr>
              <w:t>3</w:t>
            </w:r>
          </w:p>
        </w:tc>
      </w:tr>
      <w:tr w:rsidR="00C23FA9" w:rsidRPr="0095714D" w:rsidTr="00F25BA5">
        <w:trPr>
          <w:trHeight w:val="358"/>
        </w:trPr>
        <w:tc>
          <w:tcPr>
            <w:tcW w:w="1860" w:type="dxa"/>
            <w:shd w:val="clear" w:color="auto" w:fill="auto"/>
            <w:vAlign w:val="center"/>
          </w:tcPr>
          <w:p w:rsidR="00C23FA9"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HighSchool</w:t>
            </w:r>
          </w:p>
        </w:tc>
        <w:tc>
          <w:tcPr>
            <w:tcW w:w="4321" w:type="dxa"/>
            <w:shd w:val="clear" w:color="auto" w:fill="auto"/>
            <w:vAlign w:val="center"/>
          </w:tcPr>
          <w:p w:rsidR="00C23FA9"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Inter College Vijaypur</w:t>
            </w:r>
          </w:p>
        </w:tc>
        <w:tc>
          <w:tcPr>
            <w:tcW w:w="1590" w:type="dxa"/>
            <w:shd w:val="clear" w:color="auto" w:fill="auto"/>
            <w:vAlign w:val="center"/>
          </w:tcPr>
          <w:p w:rsidR="00C23FA9"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2001</w:t>
            </w:r>
          </w:p>
        </w:tc>
      </w:tr>
    </w:tbl>
    <w:p w:rsidR="00E13EE6" w:rsidRPr="00D7588C" w:rsidRDefault="00AE1978" w:rsidP="00D7588C">
      <w:pPr>
        <w:spacing w:line="253" w:lineRule="atLeast"/>
        <w:rPr>
          <w:rFonts w:asciiTheme="majorHAnsi" w:hAnsiTheme="majorHAnsi" w:cs="Arial"/>
          <w:color w:val="323232" w:themeColor="text2"/>
        </w:rPr>
      </w:pPr>
      <w:r w:rsidRPr="00D7588C">
        <w:rPr>
          <w:rFonts w:asciiTheme="majorHAnsi" w:hAnsiTheme="majorHAnsi" w:cstheme="minorHAnsi"/>
          <w:b/>
          <w:color w:val="323232" w:themeColor="text2"/>
        </w:rPr>
        <w:br/>
      </w: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F25BA5" w:rsidRDefault="00F25BA5" w:rsidP="007C771C">
      <w:pPr>
        <w:pStyle w:val="Title"/>
        <w:pBdr>
          <w:bottom w:val="single" w:sz="8" w:space="2" w:color="B83D68"/>
        </w:pBdr>
        <w:spacing w:afterLines="40"/>
        <w:rPr>
          <w:b/>
          <w:color w:val="4DA4D8" w:themeColor="accent3" w:themeTint="99"/>
          <w:sz w:val="28"/>
          <w:szCs w:val="28"/>
        </w:rPr>
      </w:pPr>
    </w:p>
    <w:p w:rsidR="001F2B4C" w:rsidRDefault="001F2B4C" w:rsidP="007C771C">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Skill Set</w:t>
      </w:r>
    </w:p>
    <w:p w:rsidR="00F25BA5" w:rsidRDefault="00F25BA5" w:rsidP="00F25BA5"/>
    <w:p w:rsidR="00F25BA5" w:rsidRPr="00F25BA5" w:rsidRDefault="00F25BA5" w:rsidP="00F25BA5"/>
    <w:tbl>
      <w:tblPr>
        <w:tblW w:w="930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708"/>
        <w:gridCol w:w="6592"/>
      </w:tblGrid>
      <w:tr w:rsidR="001B3757" w:rsidRPr="0095714D" w:rsidTr="00F25BA5">
        <w:trPr>
          <w:trHeight w:val="369"/>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Languages Known</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PHP</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Databases</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MySQL</w:t>
            </w:r>
          </w:p>
        </w:tc>
      </w:tr>
      <w:tr w:rsidR="001B3757" w:rsidRPr="0095714D" w:rsidTr="00F25BA5">
        <w:trPr>
          <w:trHeight w:val="369"/>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Web Designing</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HTML, HTML5, CSS3</w:t>
            </w:r>
            <w:r w:rsidR="00752C7E">
              <w:rPr>
                <w:rFonts w:ascii="Arial" w:hAnsi="Arial" w:cs="Arial"/>
                <w:sz w:val="18"/>
                <w:szCs w:val="18"/>
              </w:rPr>
              <w:t>, jQuery</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Operating Systems</w:t>
            </w:r>
          </w:p>
        </w:tc>
        <w:tc>
          <w:tcPr>
            <w:tcW w:w="6592" w:type="dxa"/>
            <w:shd w:val="clear" w:color="auto" w:fill="auto"/>
            <w:vAlign w:val="center"/>
          </w:tcPr>
          <w:p w:rsidR="001B3757" w:rsidRPr="0095714D" w:rsidRDefault="00FA35F5" w:rsidP="00C23FA9">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Window</w:t>
            </w:r>
            <w:r w:rsidR="00324C6C">
              <w:rPr>
                <w:rFonts w:ascii="Arial" w:hAnsi="Arial" w:cs="Arial"/>
                <w:sz w:val="18"/>
                <w:szCs w:val="18"/>
              </w:rPr>
              <w:t xml:space="preserve">s </w:t>
            </w:r>
            <w:r>
              <w:rPr>
                <w:rFonts w:ascii="Arial" w:hAnsi="Arial" w:cs="Arial"/>
                <w:sz w:val="18"/>
                <w:szCs w:val="18"/>
              </w:rPr>
              <w:t>,</w:t>
            </w:r>
            <w:r w:rsidR="00324C6C">
              <w:rPr>
                <w:rFonts w:ascii="Arial" w:hAnsi="Arial" w:cs="Arial"/>
                <w:sz w:val="18"/>
                <w:szCs w:val="18"/>
              </w:rPr>
              <w:t xml:space="preserve"> </w:t>
            </w:r>
            <w:r>
              <w:rPr>
                <w:rFonts w:ascii="Arial" w:hAnsi="Arial" w:cs="Arial"/>
                <w:sz w:val="18"/>
                <w:szCs w:val="18"/>
              </w:rPr>
              <w:t>Linux</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CMS Tools</w:t>
            </w:r>
          </w:p>
        </w:tc>
        <w:tc>
          <w:tcPr>
            <w:tcW w:w="6592" w:type="dxa"/>
            <w:shd w:val="clear" w:color="auto" w:fill="auto"/>
            <w:vAlign w:val="center"/>
          </w:tcPr>
          <w:p w:rsidR="001B3757" w:rsidRPr="0095714D" w:rsidRDefault="00F25BA5" w:rsidP="00ED226A">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WordPress, Drupal</w:t>
            </w:r>
          </w:p>
        </w:tc>
      </w:tr>
      <w:tr w:rsidR="007F0508" w:rsidRPr="0095714D" w:rsidTr="00F25BA5">
        <w:trPr>
          <w:trHeight w:val="342"/>
        </w:trPr>
        <w:tc>
          <w:tcPr>
            <w:tcW w:w="2708" w:type="dxa"/>
            <w:shd w:val="clear" w:color="auto" w:fill="auto"/>
            <w:vAlign w:val="center"/>
          </w:tcPr>
          <w:p w:rsidR="007F0508" w:rsidRPr="0095714D" w:rsidRDefault="007F0508" w:rsidP="00C23FA9">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Framework</w:t>
            </w:r>
          </w:p>
        </w:tc>
        <w:tc>
          <w:tcPr>
            <w:tcW w:w="6592" w:type="dxa"/>
            <w:shd w:val="clear" w:color="auto" w:fill="auto"/>
            <w:vAlign w:val="center"/>
          </w:tcPr>
          <w:p w:rsidR="007F0508" w:rsidRDefault="007F0508" w:rsidP="00ED226A">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CodeIgniter</w:t>
            </w:r>
          </w:p>
        </w:tc>
      </w:tr>
    </w:tbl>
    <w:p w:rsidR="001B3757" w:rsidRDefault="001B3757" w:rsidP="007C771C">
      <w:pPr>
        <w:pStyle w:val="Title"/>
        <w:pBdr>
          <w:bottom w:val="single" w:sz="8" w:space="2" w:color="B83D68"/>
        </w:pBdr>
        <w:spacing w:afterLines="40"/>
        <w:rPr>
          <w:b/>
          <w:color w:val="4DA4D8" w:themeColor="accent3" w:themeTint="99"/>
          <w:sz w:val="28"/>
          <w:szCs w:val="28"/>
        </w:rPr>
      </w:pPr>
    </w:p>
    <w:p w:rsidR="001F2B4C" w:rsidRDefault="00FA377E" w:rsidP="007C771C">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Projects</w:t>
      </w:r>
    </w:p>
    <w:p w:rsidR="007F0508" w:rsidRDefault="007F0508" w:rsidP="007F0508"/>
    <w:p w:rsidR="007F0508" w:rsidRDefault="007F0508" w:rsidP="007F0508">
      <w:pPr>
        <w:pStyle w:val="ListParagraph"/>
        <w:numPr>
          <w:ilvl w:val="0"/>
          <w:numId w:val="31"/>
        </w:numPr>
        <w:rPr>
          <w:rFonts w:asciiTheme="majorHAnsi" w:hAnsiTheme="majorHAnsi"/>
          <w:b/>
        </w:rPr>
      </w:pPr>
      <w:r>
        <w:rPr>
          <w:rFonts w:asciiTheme="majorHAnsi" w:hAnsiTheme="majorHAnsi"/>
          <w:b/>
        </w:rPr>
        <w:t>Flipmyroom</w:t>
      </w:r>
    </w:p>
    <w:p w:rsidR="007F0508" w:rsidRDefault="00615552" w:rsidP="007F0508">
      <w:pPr>
        <w:ind w:left="360"/>
        <w:rPr>
          <w:rFonts w:asciiTheme="majorHAnsi" w:hAnsiTheme="majorHAnsi"/>
        </w:rPr>
      </w:pPr>
      <w:hyperlink r:id="rId8" w:history="1">
        <w:r w:rsidR="007F0508" w:rsidRPr="00C23FA9">
          <w:rPr>
            <w:rStyle w:val="Hyperlink"/>
          </w:rPr>
          <w:t>http://www.flipmyroom.com/</w:t>
        </w:r>
      </w:hyperlink>
      <w:r w:rsidR="007F0508" w:rsidRPr="00FF1E7C">
        <w:rPr>
          <w:rFonts w:asciiTheme="majorHAnsi" w:hAnsiTheme="majorHAnsi"/>
        </w:rPr>
        <w:br/>
      </w:r>
      <w:r w:rsidR="007F0508" w:rsidRPr="00FF1E7C">
        <w:rPr>
          <w:rFonts w:asciiTheme="majorHAnsi" w:hAnsiTheme="majorHAnsi" w:cs="Arial"/>
          <w:b/>
        </w:rPr>
        <w:t>Environment</w:t>
      </w:r>
      <w:r w:rsidR="007F0508" w:rsidRPr="00FF1E7C">
        <w:rPr>
          <w:rFonts w:asciiTheme="majorHAnsi" w:hAnsiTheme="majorHAnsi"/>
          <w:b/>
        </w:rPr>
        <w:t xml:space="preserve">: </w:t>
      </w:r>
      <w:r w:rsidR="007F0508">
        <w:rPr>
          <w:rFonts w:asciiTheme="majorHAnsi" w:hAnsiTheme="majorHAnsi"/>
        </w:rPr>
        <w:t>Drupal 7,</w:t>
      </w:r>
      <w:r w:rsidR="007F0508" w:rsidRPr="00FF1E7C">
        <w:rPr>
          <w:rFonts w:asciiTheme="majorHAnsi" w:hAnsiTheme="majorHAnsi"/>
        </w:rPr>
        <w:t>PHP, Jquery</w:t>
      </w:r>
    </w:p>
    <w:p w:rsidR="007F0508" w:rsidRPr="007B153B" w:rsidRDefault="007F0508" w:rsidP="007F0508">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p>
    <w:p w:rsidR="007F0508" w:rsidRDefault="007F0508" w:rsidP="007F0508">
      <w:pPr>
        <w:rPr>
          <w:rFonts w:asciiTheme="majorHAnsi" w:hAnsiTheme="majorHAnsi"/>
        </w:rPr>
      </w:pPr>
    </w:p>
    <w:p w:rsidR="007F0508" w:rsidRPr="001A59BF" w:rsidRDefault="007F0508" w:rsidP="007F0508">
      <w:pPr>
        <w:pStyle w:val="ListParagraph"/>
        <w:numPr>
          <w:ilvl w:val="0"/>
          <w:numId w:val="32"/>
        </w:numPr>
        <w:rPr>
          <w:rFonts w:asciiTheme="majorHAnsi" w:hAnsiTheme="majorHAnsi"/>
        </w:rPr>
      </w:pPr>
      <w:r w:rsidRPr="001A59BF">
        <w:rPr>
          <w:rFonts w:asciiTheme="majorHAnsi" w:hAnsiTheme="majorHAnsi"/>
          <w:b/>
        </w:rPr>
        <w:t>The Education website of University of Arizona</w:t>
      </w:r>
    </w:p>
    <w:p w:rsidR="007F0508" w:rsidRPr="00966AA3" w:rsidRDefault="00615552" w:rsidP="007F0508">
      <w:pPr>
        <w:pStyle w:val="ListParagraph"/>
        <w:ind w:left="360"/>
        <w:rPr>
          <w:rFonts w:asciiTheme="majorHAnsi" w:hAnsiTheme="majorHAnsi"/>
        </w:rPr>
      </w:pPr>
      <w:hyperlink r:id="rId9" w:history="1">
        <w:r w:rsidR="007F0508" w:rsidRPr="00A936B0">
          <w:rPr>
            <w:rStyle w:val="Hyperlink"/>
            <w:rFonts w:asciiTheme="majorHAnsi" w:hAnsiTheme="majorHAnsi"/>
          </w:rPr>
          <w:t>https://www.coe.arizona.edu/</w:t>
        </w:r>
      </w:hyperlink>
      <w:r w:rsidR="007F0508" w:rsidRPr="00966AA3">
        <w:rPr>
          <w:rFonts w:asciiTheme="majorHAnsi" w:hAnsiTheme="majorHAnsi"/>
        </w:rPr>
        <w:br/>
      </w:r>
      <w:r w:rsidR="007F0508" w:rsidRPr="00966AA3">
        <w:rPr>
          <w:rFonts w:asciiTheme="majorHAnsi" w:hAnsiTheme="majorHAnsi" w:cs="Arial"/>
          <w:b/>
        </w:rPr>
        <w:t>Environment</w:t>
      </w:r>
      <w:r w:rsidR="007F0508" w:rsidRPr="00966AA3">
        <w:rPr>
          <w:rFonts w:asciiTheme="majorHAnsi" w:hAnsiTheme="majorHAnsi"/>
          <w:b/>
        </w:rPr>
        <w:t xml:space="preserve">: </w:t>
      </w:r>
      <w:r w:rsidR="007F0508">
        <w:rPr>
          <w:rFonts w:asciiTheme="majorHAnsi" w:hAnsiTheme="majorHAnsi"/>
        </w:rPr>
        <w:t>Drupal 7</w:t>
      </w:r>
      <w:r w:rsidR="007F0508" w:rsidRPr="00966AA3">
        <w:rPr>
          <w:rFonts w:asciiTheme="majorHAnsi" w:hAnsiTheme="majorHAnsi"/>
        </w:rPr>
        <w:t>, PHP, JQuery</w:t>
      </w:r>
    </w:p>
    <w:p w:rsidR="007F0508" w:rsidRDefault="007F0508" w:rsidP="007F0508">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7F0508" w:rsidRPr="007F0508" w:rsidRDefault="007F0508" w:rsidP="007F0508"/>
    <w:tbl>
      <w:tblPr>
        <w:tblW w:w="10008" w:type="dxa"/>
        <w:tblBorders>
          <w:top w:val="single" w:sz="4" w:space="0" w:color="FFFFFF"/>
          <w:left w:val="single" w:sz="4" w:space="0" w:color="FFFFFF"/>
          <w:bottom w:val="single" w:sz="4" w:space="0" w:color="FFFFFF"/>
          <w:right w:val="single" w:sz="4" w:space="0" w:color="FFFFFF"/>
          <w:insideH w:val="single" w:sz="4" w:space="0" w:color="FFFFFF"/>
        </w:tblBorders>
        <w:tblLook w:val="04A0"/>
      </w:tblPr>
      <w:tblGrid>
        <w:gridCol w:w="10008"/>
      </w:tblGrid>
      <w:tr w:rsidR="007F3B15" w:rsidRPr="007B74AD" w:rsidTr="005A6B78">
        <w:trPr>
          <w:trHeight w:val="7783"/>
        </w:trPr>
        <w:tc>
          <w:tcPr>
            <w:tcW w:w="10008" w:type="dxa"/>
            <w:tcBorders>
              <w:top w:val="single" w:sz="4" w:space="0" w:color="FFFFFF"/>
              <w:left w:val="single" w:sz="4" w:space="0" w:color="FFFFFF"/>
              <w:bottom w:val="single" w:sz="4" w:space="0" w:color="FFFFFF"/>
              <w:right w:val="single" w:sz="4" w:space="0" w:color="FFFFFF"/>
            </w:tcBorders>
          </w:tcPr>
          <w:p w:rsidR="00E77D49" w:rsidRPr="00756454" w:rsidRDefault="00E77D49" w:rsidP="00756454">
            <w:pPr>
              <w:rPr>
                <w:rFonts w:asciiTheme="majorHAnsi" w:hAnsiTheme="majorHAnsi"/>
                <w:b/>
              </w:rPr>
            </w:pPr>
          </w:p>
          <w:p w:rsidR="00D03B82" w:rsidRDefault="00D03B82" w:rsidP="00BA4811">
            <w:pPr>
              <w:rPr>
                <w:rFonts w:asciiTheme="majorHAnsi" w:hAnsiTheme="majorHAnsi"/>
              </w:rPr>
            </w:pPr>
          </w:p>
          <w:p w:rsidR="000436A9" w:rsidRPr="00B53A4F" w:rsidRDefault="000436A9" w:rsidP="007C771C">
            <w:pPr>
              <w:pStyle w:val="Title"/>
              <w:pBdr>
                <w:bottom w:val="single" w:sz="8" w:space="2" w:color="B83D68"/>
              </w:pBdr>
              <w:spacing w:afterLines="40"/>
              <w:rPr>
                <w:b/>
                <w:color w:val="4DA4D8" w:themeColor="accent3" w:themeTint="99"/>
                <w:sz w:val="28"/>
                <w:szCs w:val="28"/>
              </w:rPr>
            </w:pPr>
            <w:r w:rsidRPr="00B53A4F">
              <w:rPr>
                <w:b/>
                <w:color w:val="4DA4D8" w:themeColor="accent3" w:themeTint="99"/>
                <w:sz w:val="28"/>
                <w:szCs w:val="28"/>
              </w:rPr>
              <w:t>Personal Skills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Comprehensive Problem solving abilities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Excellent verbal and written communication skills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Ability to work in a team as well as individual</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Ambitious , Hardworking and committed to excellence</w:t>
            </w:r>
          </w:p>
          <w:p w:rsidR="0009642C" w:rsidRPr="007B74AD" w:rsidRDefault="0041057A"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Quick</w:t>
            </w:r>
            <w:r w:rsidR="000436A9" w:rsidRPr="007B74AD">
              <w:rPr>
                <w:rFonts w:asciiTheme="majorHAnsi" w:hAnsiTheme="majorHAnsi" w:cstheme="minorHAnsi"/>
                <w:color w:val="000000" w:themeColor="text1"/>
                <w:sz w:val="24"/>
                <w:szCs w:val="24"/>
              </w:rPr>
              <w:t xml:space="preserve"> Learner</w:t>
            </w:r>
            <w:r>
              <w:rPr>
                <w:rFonts w:asciiTheme="majorHAnsi" w:hAnsiTheme="majorHAnsi" w:cstheme="minorHAnsi"/>
                <w:color w:val="000000" w:themeColor="text1"/>
                <w:sz w:val="24"/>
                <w:szCs w:val="24"/>
              </w:rPr>
              <w:t xml:space="preserve">, </w:t>
            </w:r>
            <w:r w:rsidR="000436A9" w:rsidRPr="007B74AD">
              <w:rPr>
                <w:rFonts w:asciiTheme="majorHAnsi" w:hAnsiTheme="majorHAnsi" w:cstheme="minorHAnsi"/>
                <w:color w:val="000000" w:themeColor="text1"/>
                <w:sz w:val="24"/>
                <w:szCs w:val="24"/>
              </w:rPr>
              <w:t xml:space="preserve"> Adapt well to changes and pressure at work place</w:t>
            </w:r>
          </w:p>
          <w:p w:rsidR="000253C0" w:rsidRPr="00654DA7" w:rsidRDefault="004F046F" w:rsidP="007C771C">
            <w:pPr>
              <w:pStyle w:val="Title"/>
              <w:pBdr>
                <w:bottom w:val="single" w:sz="8" w:space="2" w:color="B83D68"/>
              </w:pBdr>
              <w:spacing w:afterLines="40"/>
              <w:rPr>
                <w:b/>
                <w:color w:val="4DA4D8" w:themeColor="accent3" w:themeTint="99"/>
                <w:sz w:val="28"/>
                <w:szCs w:val="28"/>
              </w:rPr>
            </w:pPr>
            <w:r>
              <w:rPr>
                <w:rFonts w:cstheme="minorHAnsi"/>
                <w:color w:val="000000" w:themeColor="text1"/>
                <w:sz w:val="24"/>
                <w:szCs w:val="24"/>
              </w:rPr>
              <w:br/>
            </w:r>
            <w:r>
              <w:rPr>
                <w:rFonts w:cstheme="minorHAnsi"/>
                <w:color w:val="000000" w:themeColor="text1"/>
                <w:sz w:val="24"/>
                <w:szCs w:val="24"/>
              </w:rPr>
              <w:br/>
            </w:r>
            <w:r w:rsidR="000253C0">
              <w:rPr>
                <w:b/>
                <w:color w:val="4DA4D8" w:themeColor="accent3" w:themeTint="99"/>
                <w:sz w:val="28"/>
                <w:szCs w:val="28"/>
              </w:rPr>
              <w:t>Additional Activity</w:t>
            </w:r>
          </w:p>
          <w:p w:rsidR="000253C0" w:rsidRDefault="005B68F9" w:rsidP="000253C0">
            <w:pPr>
              <w:pStyle w:val="Achievement"/>
              <w:numPr>
                <w:ilvl w:val="0"/>
                <w:numId w:val="29"/>
              </w:numPr>
              <w:spacing w:before="0" w:after="60" w:line="240" w:lineRule="atLeast"/>
              <w:rPr>
                <w:rFonts w:asciiTheme="majorHAnsi" w:hAnsiTheme="majorHAnsi" w:cstheme="minorHAnsi"/>
                <w:color w:val="000000" w:themeColor="text1"/>
                <w:sz w:val="24"/>
                <w:szCs w:val="24"/>
              </w:rPr>
            </w:pPr>
            <w:r w:rsidRPr="005B68F9">
              <w:rPr>
                <w:rFonts w:asciiTheme="majorHAnsi" w:hAnsiTheme="majorHAnsi" w:cstheme="minorHAnsi"/>
                <w:color w:val="000000" w:themeColor="text1"/>
                <w:sz w:val="24"/>
                <w:szCs w:val="24"/>
              </w:rPr>
              <w:t>Easy Username updater is a plugin which allows administrators to change usernames on their site. It provide list of users with their email address,</w:t>
            </w:r>
            <w:r w:rsidR="006C1511">
              <w:rPr>
                <w:rFonts w:asciiTheme="majorHAnsi" w:hAnsiTheme="majorHAnsi" w:cstheme="minorHAnsi"/>
                <w:color w:val="000000" w:themeColor="text1"/>
                <w:sz w:val="24"/>
                <w:szCs w:val="24"/>
              </w:rPr>
              <w:t xml:space="preserve"> </w:t>
            </w:r>
            <w:r w:rsidRPr="005B68F9">
              <w:rPr>
                <w:rFonts w:asciiTheme="majorHAnsi" w:hAnsiTheme="majorHAnsi" w:cstheme="minorHAnsi"/>
                <w:color w:val="000000" w:themeColor="text1"/>
                <w:sz w:val="24"/>
                <w:szCs w:val="24"/>
              </w:rPr>
              <w:t>username and role. It changes display name as well.</w:t>
            </w:r>
          </w:p>
          <w:p w:rsidR="000253C0" w:rsidRDefault="00615552" w:rsidP="000253C0">
            <w:pPr>
              <w:pStyle w:val="Achievement"/>
              <w:numPr>
                <w:ilvl w:val="0"/>
                <w:numId w:val="0"/>
              </w:numPr>
              <w:spacing w:before="0" w:after="60" w:line="240" w:lineRule="atLeast"/>
              <w:ind w:left="360"/>
            </w:pPr>
            <w:hyperlink r:id="rId10" w:history="1">
              <w:r w:rsidR="000253C0" w:rsidRPr="00FB4323">
                <w:rPr>
                  <w:rStyle w:val="Hyperlink"/>
                  <w:rFonts w:asciiTheme="majorHAnsi" w:hAnsiTheme="majorHAnsi" w:cstheme="minorHAnsi"/>
                  <w:sz w:val="24"/>
                  <w:szCs w:val="24"/>
                </w:rPr>
                <w:t>https://wordpress.org/plugins/username-updater/</w:t>
              </w:r>
            </w:hyperlink>
          </w:p>
          <w:p w:rsidR="00666028" w:rsidRDefault="00666028" w:rsidP="000253C0">
            <w:pPr>
              <w:pStyle w:val="Achievement"/>
              <w:numPr>
                <w:ilvl w:val="0"/>
                <w:numId w:val="0"/>
              </w:numPr>
              <w:spacing w:before="0" w:after="60" w:line="240" w:lineRule="atLeast"/>
              <w:ind w:left="360"/>
            </w:pPr>
          </w:p>
          <w:p w:rsidR="00666028" w:rsidRDefault="005B68F9" w:rsidP="00666028">
            <w:pPr>
              <w:pStyle w:val="Achievement"/>
              <w:numPr>
                <w:ilvl w:val="0"/>
                <w:numId w:val="29"/>
              </w:numPr>
              <w:spacing w:before="0" w:after="60" w:line="240" w:lineRule="atLeast"/>
              <w:rPr>
                <w:rFonts w:asciiTheme="majorHAnsi" w:hAnsiTheme="majorHAnsi" w:cstheme="minorHAnsi"/>
                <w:color w:val="000000" w:themeColor="text1"/>
                <w:sz w:val="24"/>
                <w:szCs w:val="24"/>
              </w:rPr>
            </w:pPr>
            <w:r w:rsidRPr="005B68F9">
              <w:rPr>
                <w:rFonts w:asciiTheme="majorHAnsi" w:hAnsiTheme="majorHAnsi" w:cstheme="minorHAnsi"/>
                <w:color w:val="000000" w:themeColor="text1"/>
                <w:sz w:val="24"/>
                <w:szCs w:val="24"/>
              </w:rPr>
              <w:t>This plugin allows you to set up minimum or maximum purchase limits for products in your shop. You can either set minimum or maximum products purchase limit or can set both minimum and maximum products purchase limit.</w:t>
            </w:r>
          </w:p>
          <w:p w:rsidR="00666028" w:rsidRDefault="005B68F9" w:rsidP="000253C0">
            <w:pPr>
              <w:pStyle w:val="Achievement"/>
              <w:numPr>
                <w:ilvl w:val="0"/>
                <w:numId w:val="0"/>
              </w:numPr>
              <w:spacing w:before="0" w:after="60" w:line="240" w:lineRule="atLeast"/>
              <w:ind w:left="360"/>
              <w:rPr>
                <w:rFonts w:asciiTheme="majorHAnsi" w:hAnsiTheme="majorHAnsi" w:cstheme="minorHAnsi"/>
                <w:color w:val="000000" w:themeColor="text1"/>
                <w:sz w:val="24"/>
                <w:szCs w:val="24"/>
              </w:rPr>
            </w:pPr>
            <w:hyperlink r:id="rId11" w:history="1">
              <w:r w:rsidR="00666028" w:rsidRPr="005B68F9">
                <w:rPr>
                  <w:rStyle w:val="Hyperlink"/>
                  <w:rFonts w:asciiTheme="majorHAnsi" w:hAnsiTheme="majorHAnsi" w:cstheme="minorHAnsi"/>
                  <w:sz w:val="24"/>
                  <w:szCs w:val="24"/>
                </w:rPr>
                <w:t>https://wordpress.org/plugins/products-purchase-limit-for-wo</w:t>
              </w:r>
              <w:r w:rsidR="00666028" w:rsidRPr="005B68F9">
                <w:rPr>
                  <w:rStyle w:val="Hyperlink"/>
                  <w:rFonts w:asciiTheme="majorHAnsi" w:hAnsiTheme="majorHAnsi" w:cstheme="minorHAnsi"/>
                  <w:sz w:val="24"/>
                  <w:szCs w:val="24"/>
                </w:rPr>
                <w:t>o</w:t>
              </w:r>
              <w:r w:rsidR="00666028" w:rsidRPr="005B68F9">
                <w:rPr>
                  <w:rStyle w:val="Hyperlink"/>
                  <w:rFonts w:asciiTheme="majorHAnsi" w:hAnsiTheme="majorHAnsi" w:cstheme="minorHAnsi"/>
                  <w:sz w:val="24"/>
                  <w:szCs w:val="24"/>
                </w:rPr>
                <w:t>commerce/</w:t>
              </w:r>
            </w:hyperlink>
          </w:p>
          <w:p w:rsidR="000253C0" w:rsidRPr="007B74AD" w:rsidRDefault="000253C0" w:rsidP="000253C0">
            <w:pPr>
              <w:pStyle w:val="Achievement"/>
              <w:numPr>
                <w:ilvl w:val="0"/>
                <w:numId w:val="0"/>
              </w:numPr>
              <w:spacing w:before="0" w:after="60" w:line="240" w:lineRule="atLeast"/>
              <w:ind w:left="360"/>
              <w:rPr>
                <w:rFonts w:asciiTheme="majorHAnsi" w:hAnsiTheme="majorHAnsi" w:cstheme="minorHAnsi"/>
                <w:color w:val="000000" w:themeColor="text1"/>
                <w:sz w:val="24"/>
                <w:szCs w:val="24"/>
              </w:rPr>
            </w:pPr>
          </w:p>
          <w:p w:rsidR="000253C0" w:rsidRPr="00241D12" w:rsidRDefault="000253C0" w:rsidP="007C771C">
            <w:pPr>
              <w:pStyle w:val="Title"/>
              <w:pBdr>
                <w:bottom w:val="single" w:sz="8" w:space="2" w:color="B83D68"/>
              </w:pBdr>
              <w:spacing w:afterLines="40"/>
              <w:rPr>
                <w:b/>
                <w:color w:val="4DA4D8" w:themeColor="accent3" w:themeTint="99"/>
                <w:sz w:val="28"/>
                <w:szCs w:val="28"/>
              </w:rPr>
            </w:pPr>
            <w:r>
              <w:rPr>
                <w:b/>
                <w:color w:val="00B050"/>
                <w:sz w:val="24"/>
                <w:szCs w:val="24"/>
              </w:rPr>
              <w:br/>
            </w:r>
            <w:r w:rsidRPr="00241D12">
              <w:rPr>
                <w:b/>
                <w:color w:val="4DA4D8" w:themeColor="accent3" w:themeTint="99"/>
                <w:sz w:val="28"/>
                <w:szCs w:val="28"/>
              </w:rPr>
              <w:t>Personal Dossier</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Father Name</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 xml:space="preserve">Mr. </w:t>
            </w:r>
            <w:r>
              <w:rPr>
                <w:rFonts w:asciiTheme="majorHAnsi" w:hAnsiTheme="majorHAnsi" w:cstheme="minorHAnsi"/>
                <w:color w:val="000000" w:themeColor="text1"/>
                <w:sz w:val="24"/>
                <w:szCs w:val="24"/>
              </w:rPr>
              <w:t>Dinesh Pant</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Gender</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Male</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Nationality</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Indian</w:t>
            </w:r>
          </w:p>
          <w:p w:rsidR="000253C0"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Language Known</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Hindi, English</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Address</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t>:</w:t>
            </w:r>
            <w:r>
              <w:rPr>
                <w:rFonts w:asciiTheme="majorHAnsi" w:hAnsiTheme="majorHAnsi" w:cstheme="minorHAnsi"/>
                <w:color w:val="000000" w:themeColor="text1"/>
                <w:sz w:val="24"/>
                <w:szCs w:val="24"/>
              </w:rPr>
              <w:tab/>
              <w:t>Vijaypur, Dist – Bageshwar, Uttrakhand</w:t>
            </w:r>
          </w:p>
          <w:p w:rsidR="000253C0" w:rsidRPr="007B74AD" w:rsidRDefault="000253C0" w:rsidP="000253C0">
            <w:pPr>
              <w:pStyle w:val="Achievement"/>
              <w:numPr>
                <w:ilvl w:val="0"/>
                <w:numId w:val="0"/>
              </w:numPr>
              <w:rPr>
                <w:rFonts w:asciiTheme="majorHAnsi" w:eastAsia="Times New Roman" w:hAnsiTheme="majorHAnsi" w:cs="Times New Roman"/>
                <w:sz w:val="24"/>
                <w:szCs w:val="24"/>
              </w:rPr>
            </w:pPr>
            <w:r w:rsidRPr="002A3022">
              <w:rPr>
                <w:rFonts w:asciiTheme="majorHAnsi" w:hAnsiTheme="majorHAnsi"/>
                <w:b/>
                <w:color w:val="4DA4D8" w:themeColor="accent3" w:themeTint="99"/>
                <w:sz w:val="28"/>
                <w:szCs w:val="28"/>
              </w:rPr>
              <w:t>Declaration</w:t>
            </w:r>
            <w:r>
              <w:rPr>
                <w:rFonts w:asciiTheme="majorHAnsi" w:hAnsiTheme="majorHAnsi"/>
                <w:b/>
                <w:color w:val="4DA4D8" w:themeColor="accent3" w:themeTint="99"/>
                <w:sz w:val="28"/>
                <w:szCs w:val="28"/>
              </w:rPr>
              <w:t xml:space="preserve"> </w:t>
            </w:r>
            <w:r w:rsidRPr="007B74AD">
              <w:rPr>
                <w:rFonts w:asciiTheme="majorHAnsi" w:hAnsiTheme="majorHAnsi"/>
                <w:b/>
                <w:color w:val="000000" w:themeColor="text1"/>
                <w:sz w:val="24"/>
                <w:szCs w:val="24"/>
              </w:rPr>
              <w:t>:</w:t>
            </w:r>
            <w:r w:rsidRPr="007B74AD">
              <w:rPr>
                <w:rFonts w:asciiTheme="majorHAnsi" w:eastAsia="Times New Roman" w:hAnsiTheme="majorHAnsi" w:cs="Times New Roman"/>
                <w:sz w:val="24"/>
                <w:szCs w:val="24"/>
              </w:rPr>
              <w:t xml:space="preserve">I </w:t>
            </w:r>
            <w:r w:rsidRPr="007B74AD">
              <w:rPr>
                <w:rFonts w:asciiTheme="majorHAnsi" w:hAnsiTheme="majorHAnsi"/>
                <w:sz w:val="24"/>
                <w:szCs w:val="24"/>
              </w:rPr>
              <w:t>hereby</w:t>
            </w:r>
            <w:r w:rsidRPr="007B74AD">
              <w:rPr>
                <w:rFonts w:asciiTheme="majorHAnsi" w:eastAsia="Times New Roman" w:hAnsiTheme="majorHAnsi" w:cs="Times New Roman"/>
                <w:sz w:val="24"/>
                <w:szCs w:val="24"/>
              </w:rPr>
              <w:t xml:space="preserve"> declare that above information is correct to the best of my knowledge and belief&amp; an appointment given to me on this basis can be revoked or terminated at any time in future if any information misstated or unstated.</w:t>
            </w:r>
          </w:p>
          <w:p w:rsidR="000253C0" w:rsidRPr="0036487B" w:rsidRDefault="000253C0" w:rsidP="000253C0">
            <w:pPr>
              <w:pStyle w:val="Achievement"/>
              <w:numPr>
                <w:ilvl w:val="0"/>
                <w:numId w:val="0"/>
              </w:numPr>
              <w:pBdr>
                <w:top w:val="single" w:sz="4" w:space="1" w:color="auto"/>
              </w:pBdr>
              <w:rPr>
                <w:rFonts w:asciiTheme="majorHAnsi" w:eastAsia="Times New Roman" w:hAnsiTheme="majorHAnsi" w:cs="Times New Roman"/>
                <w:color w:val="4DA4D8" w:themeColor="accent3" w:themeTint="99"/>
                <w:sz w:val="28"/>
                <w:szCs w:val="28"/>
              </w:rPr>
            </w:pP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br/>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color w:val="4DA4D8" w:themeColor="accent3" w:themeTint="99"/>
                <w:sz w:val="28"/>
                <w:szCs w:val="28"/>
              </w:rPr>
              <w:t>Yogesh Chandra Pant</w:t>
            </w:r>
          </w:p>
          <w:p w:rsidR="00427E93" w:rsidRPr="007B74AD" w:rsidRDefault="00427E93" w:rsidP="00B53A4F">
            <w:pPr>
              <w:pStyle w:val="Achievement"/>
              <w:numPr>
                <w:ilvl w:val="0"/>
                <w:numId w:val="0"/>
              </w:numPr>
              <w:spacing w:before="0" w:after="60" w:line="240" w:lineRule="atLeast"/>
              <w:ind w:left="1080"/>
              <w:rPr>
                <w:rFonts w:asciiTheme="majorHAnsi" w:hAnsiTheme="majorHAnsi" w:cstheme="minorHAnsi"/>
                <w:color w:val="000000" w:themeColor="text1"/>
                <w:sz w:val="24"/>
                <w:szCs w:val="24"/>
              </w:rPr>
            </w:pPr>
          </w:p>
        </w:tc>
      </w:tr>
      <w:tr w:rsidR="00FF1E7C" w:rsidRPr="007B74AD" w:rsidTr="005A6B78">
        <w:trPr>
          <w:trHeight w:val="272"/>
        </w:trPr>
        <w:tc>
          <w:tcPr>
            <w:tcW w:w="10008" w:type="dxa"/>
            <w:tcBorders>
              <w:top w:val="single" w:sz="4" w:space="0" w:color="FFFFFF"/>
              <w:left w:val="single" w:sz="4" w:space="0" w:color="FFFFFF"/>
              <w:bottom w:val="single" w:sz="4" w:space="0" w:color="FFFFFF"/>
              <w:right w:val="single" w:sz="4" w:space="0" w:color="FFFFFF"/>
            </w:tcBorders>
          </w:tcPr>
          <w:p w:rsidR="00FF1E7C" w:rsidRPr="00CB156D" w:rsidRDefault="00FF1E7C" w:rsidP="00CB156D">
            <w:pPr>
              <w:rPr>
                <w:rFonts w:asciiTheme="majorHAnsi" w:hAnsiTheme="majorHAnsi"/>
                <w:b/>
              </w:rPr>
            </w:pPr>
          </w:p>
        </w:tc>
      </w:tr>
    </w:tbl>
    <w:p w:rsidR="00FB4323" w:rsidRPr="0036487B" w:rsidRDefault="00FB4323" w:rsidP="00615552">
      <w:pPr>
        <w:pStyle w:val="Title"/>
        <w:pBdr>
          <w:bottom w:val="single" w:sz="8" w:space="2" w:color="B83D68"/>
        </w:pBdr>
        <w:spacing w:afterLines="40"/>
        <w:rPr>
          <w:rFonts w:eastAsia="Times New Roman" w:cs="Times New Roman"/>
          <w:color w:val="4DA4D8" w:themeColor="accent3" w:themeTint="99"/>
          <w:sz w:val="28"/>
          <w:szCs w:val="28"/>
        </w:rPr>
      </w:pPr>
    </w:p>
    <w:sectPr w:rsidR="00FB4323" w:rsidRPr="0036487B" w:rsidSect="00E327B5">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10A" w:rsidRDefault="009A710A" w:rsidP="00883377">
      <w:r>
        <w:separator/>
      </w:r>
    </w:p>
  </w:endnote>
  <w:endnote w:type="continuationSeparator" w:id="1">
    <w:p w:rsidR="009A710A" w:rsidRDefault="009A710A" w:rsidP="008833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10A" w:rsidRDefault="009A710A" w:rsidP="00883377">
      <w:r>
        <w:separator/>
      </w:r>
    </w:p>
  </w:footnote>
  <w:footnote w:type="continuationSeparator" w:id="1">
    <w:p w:rsidR="009A710A" w:rsidRDefault="009A710A" w:rsidP="008833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49D"/>
    <w:multiLevelType w:val="hybridMultilevel"/>
    <w:tmpl w:val="AF20F4FA"/>
    <w:lvl w:ilvl="0" w:tplc="0512F6F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571EB0"/>
    <w:multiLevelType w:val="hybridMultilevel"/>
    <w:tmpl w:val="1186A0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277D1"/>
    <w:multiLevelType w:val="hybridMultilevel"/>
    <w:tmpl w:val="C9788FE8"/>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
    <w:nsid w:val="05054053"/>
    <w:multiLevelType w:val="hybridMultilevel"/>
    <w:tmpl w:val="DA58F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C2EE6"/>
    <w:multiLevelType w:val="hybridMultilevel"/>
    <w:tmpl w:val="D4A8CC84"/>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577D9"/>
    <w:multiLevelType w:val="hybridMultilevel"/>
    <w:tmpl w:val="EA1E44DE"/>
    <w:lvl w:ilvl="0" w:tplc="7624C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B2E1E"/>
    <w:multiLevelType w:val="hybridMultilevel"/>
    <w:tmpl w:val="EA487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12BEC"/>
    <w:multiLevelType w:val="hybridMultilevel"/>
    <w:tmpl w:val="6464D7F4"/>
    <w:lvl w:ilvl="0" w:tplc="04090009">
      <w:start w:val="1"/>
      <w:numFmt w:val="bullet"/>
      <w:lvlText w:val=""/>
      <w:lvlJc w:val="left"/>
      <w:pPr>
        <w:ind w:left="1095" w:hanging="360"/>
      </w:pPr>
      <w:rPr>
        <w:rFonts w:ascii="Wingdings" w:hAnsi="Wingdings" w:hint="default"/>
        <w:sz w:val="17"/>
        <w:szCs w:val="17"/>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15074F19"/>
    <w:multiLevelType w:val="hybridMultilevel"/>
    <w:tmpl w:val="875077E4"/>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B60F88"/>
    <w:multiLevelType w:val="hybridMultilevel"/>
    <w:tmpl w:val="F3BC1368"/>
    <w:lvl w:ilvl="0" w:tplc="04090009">
      <w:start w:val="1"/>
      <w:numFmt w:val="bullet"/>
      <w:lvlText w:val=""/>
      <w:lvlJc w:val="left"/>
      <w:pPr>
        <w:ind w:left="1440" w:hanging="360"/>
      </w:pPr>
      <w:rPr>
        <w:rFonts w:ascii="Wingdings" w:hAnsi="Wingdings" w:hint="default"/>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E92C93"/>
    <w:multiLevelType w:val="hybridMultilevel"/>
    <w:tmpl w:val="7D7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57E28"/>
    <w:multiLevelType w:val="hybridMultilevel"/>
    <w:tmpl w:val="BB4AB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64745"/>
    <w:multiLevelType w:val="hybridMultilevel"/>
    <w:tmpl w:val="70C4A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02439"/>
    <w:multiLevelType w:val="hybridMultilevel"/>
    <w:tmpl w:val="C980BFAA"/>
    <w:lvl w:ilvl="0" w:tplc="04090009">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111A97"/>
    <w:multiLevelType w:val="hybridMultilevel"/>
    <w:tmpl w:val="A8E03932"/>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326C8"/>
    <w:multiLevelType w:val="hybridMultilevel"/>
    <w:tmpl w:val="1FFAFFD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409F4259"/>
    <w:multiLevelType w:val="hybridMultilevel"/>
    <w:tmpl w:val="D2768D56"/>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E70A98"/>
    <w:multiLevelType w:val="hybridMultilevel"/>
    <w:tmpl w:val="4DDA1A9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810003"/>
    <w:multiLevelType w:val="hybridMultilevel"/>
    <w:tmpl w:val="DA0E0C26"/>
    <w:lvl w:ilvl="0" w:tplc="3B1605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DB3BEE"/>
    <w:multiLevelType w:val="multilevel"/>
    <w:tmpl w:val="D9DEA8D0"/>
    <w:lvl w:ilvl="0">
      <w:start w:val="1"/>
      <w:numFmt w:val="bullet"/>
      <w:lvlText w:val=""/>
      <w:lvlJc w:val="left"/>
      <w:pPr>
        <w:tabs>
          <w:tab w:val="num" w:pos="3960"/>
        </w:tabs>
        <w:ind w:left="3960" w:hanging="360"/>
      </w:pPr>
      <w:rPr>
        <w:rFonts w:ascii="Wingdings" w:hAnsi="Wingdings" w:hint="default"/>
        <w:sz w:val="17"/>
        <w:szCs w:val="17"/>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0">
    <w:nsid w:val="5C1313B1"/>
    <w:multiLevelType w:val="hybridMultilevel"/>
    <w:tmpl w:val="23F260BA"/>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77DD7"/>
    <w:multiLevelType w:val="hybridMultilevel"/>
    <w:tmpl w:val="4DEE0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D372EA"/>
    <w:multiLevelType w:val="hybridMultilevel"/>
    <w:tmpl w:val="D1F8A3A8"/>
    <w:lvl w:ilvl="0" w:tplc="04090009">
      <w:start w:val="1"/>
      <w:numFmt w:val="bullet"/>
      <w:lvlText w:val=""/>
      <w:lvlJc w:val="left"/>
      <w:pPr>
        <w:ind w:left="1065" w:hanging="360"/>
      </w:pPr>
      <w:rPr>
        <w:rFonts w:ascii="Wingdings" w:hAnsi="Wingdings" w:hint="default"/>
        <w:sz w:val="17"/>
        <w:szCs w:val="17"/>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nsid w:val="68512D47"/>
    <w:multiLevelType w:val="hybridMultilevel"/>
    <w:tmpl w:val="8CBA4E5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D55AD"/>
    <w:multiLevelType w:val="hybridMultilevel"/>
    <w:tmpl w:val="434E5B58"/>
    <w:lvl w:ilvl="0" w:tplc="04090009">
      <w:start w:val="1"/>
      <w:numFmt w:val="bullet"/>
      <w:lvlText w:val=""/>
      <w:lvlJc w:val="left"/>
      <w:pPr>
        <w:ind w:left="1008" w:hanging="360"/>
      </w:pPr>
      <w:rPr>
        <w:rFonts w:ascii="Wingdings" w:hAnsi="Wingdings" w:hint="default"/>
        <w:sz w:val="17"/>
        <w:szCs w:val="17"/>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BA746E4"/>
    <w:multiLevelType w:val="hybridMultilevel"/>
    <w:tmpl w:val="DC880D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122EDB"/>
    <w:multiLevelType w:val="hybridMultilevel"/>
    <w:tmpl w:val="442CC29A"/>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F0694A"/>
    <w:multiLevelType w:val="hybridMultilevel"/>
    <w:tmpl w:val="23F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7258E"/>
    <w:multiLevelType w:val="hybridMultilevel"/>
    <w:tmpl w:val="020605A4"/>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6F7043"/>
    <w:multiLevelType w:val="hybridMultilevel"/>
    <w:tmpl w:val="F5822D7C"/>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D84ACA"/>
    <w:multiLevelType w:val="hybridMultilevel"/>
    <w:tmpl w:val="B78C00BE"/>
    <w:lvl w:ilvl="0" w:tplc="04090009">
      <w:start w:val="1"/>
      <w:numFmt w:val="bullet"/>
      <w:lvlText w:val=""/>
      <w:lvlJc w:val="left"/>
      <w:pPr>
        <w:ind w:left="720" w:hanging="360"/>
      </w:pPr>
      <w:rPr>
        <w:rFonts w:ascii="Wingdings" w:hAnsi="Wingdings" w:hint="default"/>
        <w:color w:val="000000" w:themeColor="text1"/>
        <w:sz w:val="17"/>
        <w:szCs w:val="17"/>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0"/>
  </w:num>
  <w:num w:numId="4">
    <w:abstractNumId w:val="31"/>
  </w:num>
  <w:num w:numId="5">
    <w:abstractNumId w:val="25"/>
  </w:num>
  <w:num w:numId="6">
    <w:abstractNumId w:val="17"/>
  </w:num>
  <w:num w:numId="7">
    <w:abstractNumId w:val="30"/>
  </w:num>
  <w:num w:numId="8">
    <w:abstractNumId w:val="28"/>
  </w:num>
  <w:num w:numId="9">
    <w:abstractNumId w:val="4"/>
  </w:num>
  <w:num w:numId="10">
    <w:abstractNumId w:val="14"/>
  </w:num>
  <w:num w:numId="11">
    <w:abstractNumId w:val="15"/>
  </w:num>
  <w:num w:numId="12">
    <w:abstractNumId w:val="20"/>
  </w:num>
  <w:num w:numId="13">
    <w:abstractNumId w:val="19"/>
  </w:num>
  <w:num w:numId="14">
    <w:abstractNumId w:val="23"/>
  </w:num>
  <w:num w:numId="15">
    <w:abstractNumId w:val="29"/>
  </w:num>
  <w:num w:numId="16">
    <w:abstractNumId w:val="16"/>
  </w:num>
  <w:num w:numId="17">
    <w:abstractNumId w:val="9"/>
  </w:num>
  <w:num w:numId="18">
    <w:abstractNumId w:val="2"/>
  </w:num>
  <w:num w:numId="19">
    <w:abstractNumId w:val="8"/>
  </w:num>
  <w:num w:numId="20">
    <w:abstractNumId w:val="7"/>
  </w:num>
  <w:num w:numId="21">
    <w:abstractNumId w:val="22"/>
  </w:num>
  <w:num w:numId="22">
    <w:abstractNumId w:val="24"/>
  </w:num>
  <w:num w:numId="23">
    <w:abstractNumId w:val="0"/>
  </w:num>
  <w:num w:numId="24">
    <w:abstractNumId w:val="3"/>
  </w:num>
  <w:num w:numId="25">
    <w:abstractNumId w:val="12"/>
  </w:num>
  <w:num w:numId="26">
    <w:abstractNumId w:val="21"/>
  </w:num>
  <w:num w:numId="27">
    <w:abstractNumId w:val="6"/>
  </w:num>
  <w:num w:numId="28">
    <w:abstractNumId w:val="1"/>
  </w:num>
  <w:num w:numId="29">
    <w:abstractNumId w:val="26"/>
  </w:num>
  <w:num w:numId="30">
    <w:abstractNumId w:val="11"/>
  </w:num>
  <w:num w:numId="31">
    <w:abstractNumId w:val="5"/>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804519"/>
    <w:rsid w:val="0000040E"/>
    <w:rsid w:val="00003CCD"/>
    <w:rsid w:val="00016F56"/>
    <w:rsid w:val="000253C0"/>
    <w:rsid w:val="00025CA8"/>
    <w:rsid w:val="00037314"/>
    <w:rsid w:val="000412C3"/>
    <w:rsid w:val="000436A9"/>
    <w:rsid w:val="00043831"/>
    <w:rsid w:val="0005190E"/>
    <w:rsid w:val="00057463"/>
    <w:rsid w:val="000576DD"/>
    <w:rsid w:val="0008345C"/>
    <w:rsid w:val="0008634E"/>
    <w:rsid w:val="0009642C"/>
    <w:rsid w:val="00096833"/>
    <w:rsid w:val="0009711E"/>
    <w:rsid w:val="000973A1"/>
    <w:rsid w:val="0009767C"/>
    <w:rsid w:val="000A2C6C"/>
    <w:rsid w:val="000B1B3E"/>
    <w:rsid w:val="000B1C63"/>
    <w:rsid w:val="000B25D0"/>
    <w:rsid w:val="000B26AE"/>
    <w:rsid w:val="000B3351"/>
    <w:rsid w:val="000B60A3"/>
    <w:rsid w:val="000D7B74"/>
    <w:rsid w:val="000E7032"/>
    <w:rsid w:val="000F23E5"/>
    <w:rsid w:val="000F2525"/>
    <w:rsid w:val="000F268F"/>
    <w:rsid w:val="000F36DA"/>
    <w:rsid w:val="00103C5B"/>
    <w:rsid w:val="00105A09"/>
    <w:rsid w:val="0011052D"/>
    <w:rsid w:val="001118FC"/>
    <w:rsid w:val="001135E9"/>
    <w:rsid w:val="00113EC9"/>
    <w:rsid w:val="00122BC5"/>
    <w:rsid w:val="00124267"/>
    <w:rsid w:val="0012458A"/>
    <w:rsid w:val="0013080C"/>
    <w:rsid w:val="001317A1"/>
    <w:rsid w:val="00147660"/>
    <w:rsid w:val="001558CE"/>
    <w:rsid w:val="00160A8D"/>
    <w:rsid w:val="00164F68"/>
    <w:rsid w:val="00184CA0"/>
    <w:rsid w:val="001851C9"/>
    <w:rsid w:val="00185CA5"/>
    <w:rsid w:val="001A59BF"/>
    <w:rsid w:val="001B35C5"/>
    <w:rsid w:val="001B3757"/>
    <w:rsid w:val="001B67E1"/>
    <w:rsid w:val="001C5544"/>
    <w:rsid w:val="001C588F"/>
    <w:rsid w:val="001D6793"/>
    <w:rsid w:val="001E16E2"/>
    <w:rsid w:val="001E7F26"/>
    <w:rsid w:val="001F07B2"/>
    <w:rsid w:val="001F2B4C"/>
    <w:rsid w:val="001F79B6"/>
    <w:rsid w:val="00204B42"/>
    <w:rsid w:val="00204E71"/>
    <w:rsid w:val="00205B7F"/>
    <w:rsid w:val="002109A8"/>
    <w:rsid w:val="00211D16"/>
    <w:rsid w:val="00212353"/>
    <w:rsid w:val="00214422"/>
    <w:rsid w:val="00215D37"/>
    <w:rsid w:val="00216A8F"/>
    <w:rsid w:val="00224620"/>
    <w:rsid w:val="0023002A"/>
    <w:rsid w:val="002301FE"/>
    <w:rsid w:val="00241D12"/>
    <w:rsid w:val="00243433"/>
    <w:rsid w:val="002434A7"/>
    <w:rsid w:val="00246115"/>
    <w:rsid w:val="002512F1"/>
    <w:rsid w:val="0025234A"/>
    <w:rsid w:val="00253C3E"/>
    <w:rsid w:val="00261B00"/>
    <w:rsid w:val="00262758"/>
    <w:rsid w:val="00263073"/>
    <w:rsid w:val="00271825"/>
    <w:rsid w:val="00272968"/>
    <w:rsid w:val="00272E9E"/>
    <w:rsid w:val="00276F22"/>
    <w:rsid w:val="0028284A"/>
    <w:rsid w:val="002A0B0E"/>
    <w:rsid w:val="002A21A1"/>
    <w:rsid w:val="002A2381"/>
    <w:rsid w:val="002A3022"/>
    <w:rsid w:val="002A5B4D"/>
    <w:rsid w:val="002B0780"/>
    <w:rsid w:val="002D6431"/>
    <w:rsid w:val="002D6642"/>
    <w:rsid w:val="002D6B74"/>
    <w:rsid w:val="002E688F"/>
    <w:rsid w:val="002F2885"/>
    <w:rsid w:val="002F77F7"/>
    <w:rsid w:val="00301E82"/>
    <w:rsid w:val="00303ECC"/>
    <w:rsid w:val="00304C40"/>
    <w:rsid w:val="0030586A"/>
    <w:rsid w:val="00305CDC"/>
    <w:rsid w:val="00310AA6"/>
    <w:rsid w:val="0031390C"/>
    <w:rsid w:val="00315015"/>
    <w:rsid w:val="00321093"/>
    <w:rsid w:val="00321C75"/>
    <w:rsid w:val="00324C6C"/>
    <w:rsid w:val="00327FB9"/>
    <w:rsid w:val="00334DEA"/>
    <w:rsid w:val="003400B8"/>
    <w:rsid w:val="0034513F"/>
    <w:rsid w:val="0034604D"/>
    <w:rsid w:val="00360DBD"/>
    <w:rsid w:val="003630F9"/>
    <w:rsid w:val="0036487B"/>
    <w:rsid w:val="0036592B"/>
    <w:rsid w:val="003679CB"/>
    <w:rsid w:val="00371BC2"/>
    <w:rsid w:val="00371CFD"/>
    <w:rsid w:val="0037407F"/>
    <w:rsid w:val="00375287"/>
    <w:rsid w:val="00376ACD"/>
    <w:rsid w:val="00381253"/>
    <w:rsid w:val="003858ED"/>
    <w:rsid w:val="003914C7"/>
    <w:rsid w:val="00393E6F"/>
    <w:rsid w:val="00394C11"/>
    <w:rsid w:val="003B251B"/>
    <w:rsid w:val="003B3D99"/>
    <w:rsid w:val="003B641F"/>
    <w:rsid w:val="003B7777"/>
    <w:rsid w:val="003B789C"/>
    <w:rsid w:val="003C0A7F"/>
    <w:rsid w:val="003D0836"/>
    <w:rsid w:val="003D1BD6"/>
    <w:rsid w:val="003D54B0"/>
    <w:rsid w:val="003D5685"/>
    <w:rsid w:val="003D6493"/>
    <w:rsid w:val="003D7FA2"/>
    <w:rsid w:val="003E5F61"/>
    <w:rsid w:val="003E64E7"/>
    <w:rsid w:val="003F376A"/>
    <w:rsid w:val="003F44F0"/>
    <w:rsid w:val="003F6026"/>
    <w:rsid w:val="003F6F96"/>
    <w:rsid w:val="0040325D"/>
    <w:rsid w:val="0041057A"/>
    <w:rsid w:val="0041090B"/>
    <w:rsid w:val="00411F0A"/>
    <w:rsid w:val="004129ED"/>
    <w:rsid w:val="004143AA"/>
    <w:rsid w:val="00414DF5"/>
    <w:rsid w:val="0042286C"/>
    <w:rsid w:val="0042321C"/>
    <w:rsid w:val="00426B1D"/>
    <w:rsid w:val="00427E93"/>
    <w:rsid w:val="004345A2"/>
    <w:rsid w:val="004348BC"/>
    <w:rsid w:val="004425F7"/>
    <w:rsid w:val="0044472F"/>
    <w:rsid w:val="00450000"/>
    <w:rsid w:val="00457C2E"/>
    <w:rsid w:val="00461E1A"/>
    <w:rsid w:val="00472FCC"/>
    <w:rsid w:val="004772E3"/>
    <w:rsid w:val="00482B0E"/>
    <w:rsid w:val="00483C8E"/>
    <w:rsid w:val="004923A4"/>
    <w:rsid w:val="004A1B58"/>
    <w:rsid w:val="004A3D6D"/>
    <w:rsid w:val="004B1C3D"/>
    <w:rsid w:val="004B2008"/>
    <w:rsid w:val="004B2C7D"/>
    <w:rsid w:val="004C13CE"/>
    <w:rsid w:val="004C3735"/>
    <w:rsid w:val="004D456B"/>
    <w:rsid w:val="004D7679"/>
    <w:rsid w:val="004E5E50"/>
    <w:rsid w:val="004F046F"/>
    <w:rsid w:val="004F57D5"/>
    <w:rsid w:val="00500481"/>
    <w:rsid w:val="00506581"/>
    <w:rsid w:val="00506F06"/>
    <w:rsid w:val="00507EE3"/>
    <w:rsid w:val="00512747"/>
    <w:rsid w:val="00513F52"/>
    <w:rsid w:val="005147B8"/>
    <w:rsid w:val="00516087"/>
    <w:rsid w:val="00517177"/>
    <w:rsid w:val="005215DE"/>
    <w:rsid w:val="005314EC"/>
    <w:rsid w:val="00532061"/>
    <w:rsid w:val="00532818"/>
    <w:rsid w:val="00540BE3"/>
    <w:rsid w:val="00542AEC"/>
    <w:rsid w:val="00543FB9"/>
    <w:rsid w:val="00544B0E"/>
    <w:rsid w:val="0054589D"/>
    <w:rsid w:val="0054737A"/>
    <w:rsid w:val="00547652"/>
    <w:rsid w:val="00550932"/>
    <w:rsid w:val="00551766"/>
    <w:rsid w:val="0055409D"/>
    <w:rsid w:val="00555369"/>
    <w:rsid w:val="00560345"/>
    <w:rsid w:val="00561742"/>
    <w:rsid w:val="005626A0"/>
    <w:rsid w:val="005643B8"/>
    <w:rsid w:val="005715CD"/>
    <w:rsid w:val="00574048"/>
    <w:rsid w:val="00577475"/>
    <w:rsid w:val="00582D2F"/>
    <w:rsid w:val="00582E0D"/>
    <w:rsid w:val="005A6B78"/>
    <w:rsid w:val="005B0EDB"/>
    <w:rsid w:val="005B68F9"/>
    <w:rsid w:val="005C2D8E"/>
    <w:rsid w:val="005C44D5"/>
    <w:rsid w:val="005D62EF"/>
    <w:rsid w:val="005D6976"/>
    <w:rsid w:val="005E62EC"/>
    <w:rsid w:val="005F2D77"/>
    <w:rsid w:val="005F4F4B"/>
    <w:rsid w:val="005F56ED"/>
    <w:rsid w:val="005F6A75"/>
    <w:rsid w:val="005F6B46"/>
    <w:rsid w:val="00600943"/>
    <w:rsid w:val="00604AE7"/>
    <w:rsid w:val="00606D34"/>
    <w:rsid w:val="006115B9"/>
    <w:rsid w:val="0061183C"/>
    <w:rsid w:val="00615552"/>
    <w:rsid w:val="006245AE"/>
    <w:rsid w:val="00634866"/>
    <w:rsid w:val="006379F2"/>
    <w:rsid w:val="006411ED"/>
    <w:rsid w:val="0065135B"/>
    <w:rsid w:val="00653A92"/>
    <w:rsid w:val="00654DA7"/>
    <w:rsid w:val="00666028"/>
    <w:rsid w:val="0067007F"/>
    <w:rsid w:val="00670AC8"/>
    <w:rsid w:val="00672AE4"/>
    <w:rsid w:val="006758BE"/>
    <w:rsid w:val="00675F08"/>
    <w:rsid w:val="00681900"/>
    <w:rsid w:val="006914D4"/>
    <w:rsid w:val="006A116C"/>
    <w:rsid w:val="006A3A10"/>
    <w:rsid w:val="006A5288"/>
    <w:rsid w:val="006A72B1"/>
    <w:rsid w:val="006B5B1D"/>
    <w:rsid w:val="006B5D23"/>
    <w:rsid w:val="006B7A6E"/>
    <w:rsid w:val="006C0E4F"/>
    <w:rsid w:val="006C1511"/>
    <w:rsid w:val="006C1CBC"/>
    <w:rsid w:val="006C6182"/>
    <w:rsid w:val="006D009C"/>
    <w:rsid w:val="006D4DD6"/>
    <w:rsid w:val="006E10F6"/>
    <w:rsid w:val="006E3FB1"/>
    <w:rsid w:val="006E5086"/>
    <w:rsid w:val="006F659C"/>
    <w:rsid w:val="006F776D"/>
    <w:rsid w:val="00704C4D"/>
    <w:rsid w:val="0070756E"/>
    <w:rsid w:val="00712663"/>
    <w:rsid w:val="00725704"/>
    <w:rsid w:val="00733FC5"/>
    <w:rsid w:val="00743B7E"/>
    <w:rsid w:val="00752C7E"/>
    <w:rsid w:val="00756454"/>
    <w:rsid w:val="00757EE7"/>
    <w:rsid w:val="00760E81"/>
    <w:rsid w:val="00764971"/>
    <w:rsid w:val="00766101"/>
    <w:rsid w:val="00774971"/>
    <w:rsid w:val="007841E6"/>
    <w:rsid w:val="00785F1F"/>
    <w:rsid w:val="007940EC"/>
    <w:rsid w:val="007A0703"/>
    <w:rsid w:val="007B153B"/>
    <w:rsid w:val="007B3361"/>
    <w:rsid w:val="007B74AD"/>
    <w:rsid w:val="007C34D7"/>
    <w:rsid w:val="007C771C"/>
    <w:rsid w:val="007E1555"/>
    <w:rsid w:val="007E52D0"/>
    <w:rsid w:val="007F0508"/>
    <w:rsid w:val="007F1AC7"/>
    <w:rsid w:val="007F1DF6"/>
    <w:rsid w:val="007F24BA"/>
    <w:rsid w:val="007F3B15"/>
    <w:rsid w:val="007F6C24"/>
    <w:rsid w:val="00802ECA"/>
    <w:rsid w:val="00803C23"/>
    <w:rsid w:val="00804519"/>
    <w:rsid w:val="0081103A"/>
    <w:rsid w:val="008148E3"/>
    <w:rsid w:val="008240FF"/>
    <w:rsid w:val="008254D5"/>
    <w:rsid w:val="00825E0D"/>
    <w:rsid w:val="00826945"/>
    <w:rsid w:val="0084337B"/>
    <w:rsid w:val="00850CE7"/>
    <w:rsid w:val="00851BB2"/>
    <w:rsid w:val="00852554"/>
    <w:rsid w:val="00854F51"/>
    <w:rsid w:val="00862092"/>
    <w:rsid w:val="00871F96"/>
    <w:rsid w:val="00883377"/>
    <w:rsid w:val="00886C85"/>
    <w:rsid w:val="00886E0C"/>
    <w:rsid w:val="008900C5"/>
    <w:rsid w:val="008A037B"/>
    <w:rsid w:val="008A0B25"/>
    <w:rsid w:val="008A2F63"/>
    <w:rsid w:val="008A430D"/>
    <w:rsid w:val="008C1D6B"/>
    <w:rsid w:val="008C62D4"/>
    <w:rsid w:val="008D242B"/>
    <w:rsid w:val="008E482A"/>
    <w:rsid w:val="008E4D84"/>
    <w:rsid w:val="008E5AAB"/>
    <w:rsid w:val="008E7BCE"/>
    <w:rsid w:val="008F10C7"/>
    <w:rsid w:val="00922D7B"/>
    <w:rsid w:val="00924F31"/>
    <w:rsid w:val="00925698"/>
    <w:rsid w:val="009341E8"/>
    <w:rsid w:val="00941348"/>
    <w:rsid w:val="00944B34"/>
    <w:rsid w:val="009504A4"/>
    <w:rsid w:val="00956C22"/>
    <w:rsid w:val="00966AA3"/>
    <w:rsid w:val="00973F20"/>
    <w:rsid w:val="0099188F"/>
    <w:rsid w:val="00997F30"/>
    <w:rsid w:val="009A026B"/>
    <w:rsid w:val="009A710A"/>
    <w:rsid w:val="009C5E9E"/>
    <w:rsid w:val="009D4525"/>
    <w:rsid w:val="009D7635"/>
    <w:rsid w:val="009E6089"/>
    <w:rsid w:val="009F0868"/>
    <w:rsid w:val="009F2601"/>
    <w:rsid w:val="009F4F43"/>
    <w:rsid w:val="009F7B50"/>
    <w:rsid w:val="00A0314B"/>
    <w:rsid w:val="00A10DD9"/>
    <w:rsid w:val="00A114C2"/>
    <w:rsid w:val="00A12526"/>
    <w:rsid w:val="00A15D4D"/>
    <w:rsid w:val="00A16F45"/>
    <w:rsid w:val="00A17D8E"/>
    <w:rsid w:val="00A20855"/>
    <w:rsid w:val="00A21C89"/>
    <w:rsid w:val="00A231F2"/>
    <w:rsid w:val="00A242D3"/>
    <w:rsid w:val="00A30809"/>
    <w:rsid w:val="00A32DB4"/>
    <w:rsid w:val="00A33144"/>
    <w:rsid w:val="00A34493"/>
    <w:rsid w:val="00A43FC7"/>
    <w:rsid w:val="00A47A11"/>
    <w:rsid w:val="00A51663"/>
    <w:rsid w:val="00A51819"/>
    <w:rsid w:val="00A53160"/>
    <w:rsid w:val="00A536B3"/>
    <w:rsid w:val="00A54A69"/>
    <w:rsid w:val="00A60AEA"/>
    <w:rsid w:val="00A65978"/>
    <w:rsid w:val="00A84767"/>
    <w:rsid w:val="00A918A8"/>
    <w:rsid w:val="00A92A69"/>
    <w:rsid w:val="00A92C99"/>
    <w:rsid w:val="00A936B0"/>
    <w:rsid w:val="00A940CE"/>
    <w:rsid w:val="00AA6573"/>
    <w:rsid w:val="00AB08BD"/>
    <w:rsid w:val="00AB1123"/>
    <w:rsid w:val="00AB12BB"/>
    <w:rsid w:val="00AC100F"/>
    <w:rsid w:val="00AC13EA"/>
    <w:rsid w:val="00AC31C1"/>
    <w:rsid w:val="00AC4277"/>
    <w:rsid w:val="00AC6D41"/>
    <w:rsid w:val="00AE1978"/>
    <w:rsid w:val="00AF0C2A"/>
    <w:rsid w:val="00AF2BA0"/>
    <w:rsid w:val="00AF7A88"/>
    <w:rsid w:val="00B0477D"/>
    <w:rsid w:val="00B05149"/>
    <w:rsid w:val="00B109F4"/>
    <w:rsid w:val="00B11D59"/>
    <w:rsid w:val="00B26F23"/>
    <w:rsid w:val="00B422B6"/>
    <w:rsid w:val="00B4661D"/>
    <w:rsid w:val="00B46798"/>
    <w:rsid w:val="00B53A4F"/>
    <w:rsid w:val="00B557B4"/>
    <w:rsid w:val="00B64710"/>
    <w:rsid w:val="00B70A66"/>
    <w:rsid w:val="00B70EE4"/>
    <w:rsid w:val="00B71FD9"/>
    <w:rsid w:val="00B725C1"/>
    <w:rsid w:val="00B831BC"/>
    <w:rsid w:val="00B83A4F"/>
    <w:rsid w:val="00B93829"/>
    <w:rsid w:val="00B9676D"/>
    <w:rsid w:val="00BA4811"/>
    <w:rsid w:val="00BA4FFB"/>
    <w:rsid w:val="00BB0A6F"/>
    <w:rsid w:val="00BB25DC"/>
    <w:rsid w:val="00BC19F3"/>
    <w:rsid w:val="00BC3DCD"/>
    <w:rsid w:val="00BC5433"/>
    <w:rsid w:val="00BD209D"/>
    <w:rsid w:val="00BE200A"/>
    <w:rsid w:val="00BF24E7"/>
    <w:rsid w:val="00BF2DCE"/>
    <w:rsid w:val="00C114B3"/>
    <w:rsid w:val="00C14AE0"/>
    <w:rsid w:val="00C164DD"/>
    <w:rsid w:val="00C16914"/>
    <w:rsid w:val="00C1707C"/>
    <w:rsid w:val="00C17ACC"/>
    <w:rsid w:val="00C238A0"/>
    <w:rsid w:val="00C23FA9"/>
    <w:rsid w:val="00C32CF6"/>
    <w:rsid w:val="00C37718"/>
    <w:rsid w:val="00C40A87"/>
    <w:rsid w:val="00C43AD5"/>
    <w:rsid w:val="00C53493"/>
    <w:rsid w:val="00C5753E"/>
    <w:rsid w:val="00C63742"/>
    <w:rsid w:val="00C70B4D"/>
    <w:rsid w:val="00C74E63"/>
    <w:rsid w:val="00C76FEF"/>
    <w:rsid w:val="00C81FCA"/>
    <w:rsid w:val="00C900E0"/>
    <w:rsid w:val="00C942A6"/>
    <w:rsid w:val="00C965C7"/>
    <w:rsid w:val="00C97A57"/>
    <w:rsid w:val="00CA0247"/>
    <w:rsid w:val="00CA0711"/>
    <w:rsid w:val="00CA1524"/>
    <w:rsid w:val="00CA2D00"/>
    <w:rsid w:val="00CB0450"/>
    <w:rsid w:val="00CB156D"/>
    <w:rsid w:val="00CB58AA"/>
    <w:rsid w:val="00CE4610"/>
    <w:rsid w:val="00CF063D"/>
    <w:rsid w:val="00CF0DB9"/>
    <w:rsid w:val="00CF1488"/>
    <w:rsid w:val="00CF6C5C"/>
    <w:rsid w:val="00D0225F"/>
    <w:rsid w:val="00D03B82"/>
    <w:rsid w:val="00D06160"/>
    <w:rsid w:val="00D10522"/>
    <w:rsid w:val="00D2106C"/>
    <w:rsid w:val="00D245FB"/>
    <w:rsid w:val="00D317B2"/>
    <w:rsid w:val="00D31C02"/>
    <w:rsid w:val="00D3620F"/>
    <w:rsid w:val="00D37021"/>
    <w:rsid w:val="00D37396"/>
    <w:rsid w:val="00D41FBE"/>
    <w:rsid w:val="00D45D35"/>
    <w:rsid w:val="00D507E4"/>
    <w:rsid w:val="00D62389"/>
    <w:rsid w:val="00D63BEE"/>
    <w:rsid w:val="00D64F2E"/>
    <w:rsid w:val="00D7588C"/>
    <w:rsid w:val="00D75B69"/>
    <w:rsid w:val="00D83CF4"/>
    <w:rsid w:val="00D8513D"/>
    <w:rsid w:val="00D85C1D"/>
    <w:rsid w:val="00D9440C"/>
    <w:rsid w:val="00D96B44"/>
    <w:rsid w:val="00DA1B43"/>
    <w:rsid w:val="00DA73A1"/>
    <w:rsid w:val="00DA75D4"/>
    <w:rsid w:val="00DB0A3D"/>
    <w:rsid w:val="00DB1837"/>
    <w:rsid w:val="00DB2A08"/>
    <w:rsid w:val="00DD7E47"/>
    <w:rsid w:val="00DE05A0"/>
    <w:rsid w:val="00DF0124"/>
    <w:rsid w:val="00DF1B4A"/>
    <w:rsid w:val="00E05C7D"/>
    <w:rsid w:val="00E13EE6"/>
    <w:rsid w:val="00E16BEE"/>
    <w:rsid w:val="00E210EE"/>
    <w:rsid w:val="00E233A1"/>
    <w:rsid w:val="00E26933"/>
    <w:rsid w:val="00E327B5"/>
    <w:rsid w:val="00E34514"/>
    <w:rsid w:val="00E36281"/>
    <w:rsid w:val="00E36ADA"/>
    <w:rsid w:val="00E45B75"/>
    <w:rsid w:val="00E4764C"/>
    <w:rsid w:val="00E60505"/>
    <w:rsid w:val="00E6619F"/>
    <w:rsid w:val="00E77247"/>
    <w:rsid w:val="00E7751D"/>
    <w:rsid w:val="00E77D49"/>
    <w:rsid w:val="00E84D69"/>
    <w:rsid w:val="00E86B1F"/>
    <w:rsid w:val="00E92A2D"/>
    <w:rsid w:val="00E92E90"/>
    <w:rsid w:val="00EA4BAA"/>
    <w:rsid w:val="00EA63EF"/>
    <w:rsid w:val="00EA702D"/>
    <w:rsid w:val="00EB55FC"/>
    <w:rsid w:val="00EB62A8"/>
    <w:rsid w:val="00EB68EA"/>
    <w:rsid w:val="00EC4195"/>
    <w:rsid w:val="00EC4EEF"/>
    <w:rsid w:val="00ED0AD2"/>
    <w:rsid w:val="00ED226A"/>
    <w:rsid w:val="00ED41FB"/>
    <w:rsid w:val="00ED7A74"/>
    <w:rsid w:val="00EE359A"/>
    <w:rsid w:val="00EE7405"/>
    <w:rsid w:val="00EF1F2C"/>
    <w:rsid w:val="00EF3A7E"/>
    <w:rsid w:val="00EF7B67"/>
    <w:rsid w:val="00F041A6"/>
    <w:rsid w:val="00F046B4"/>
    <w:rsid w:val="00F10E3D"/>
    <w:rsid w:val="00F12D52"/>
    <w:rsid w:val="00F20330"/>
    <w:rsid w:val="00F22AEF"/>
    <w:rsid w:val="00F2472B"/>
    <w:rsid w:val="00F25BA5"/>
    <w:rsid w:val="00F26173"/>
    <w:rsid w:val="00F30DB4"/>
    <w:rsid w:val="00F31345"/>
    <w:rsid w:val="00F33F2B"/>
    <w:rsid w:val="00F4358A"/>
    <w:rsid w:val="00F44C4B"/>
    <w:rsid w:val="00F46BBF"/>
    <w:rsid w:val="00F4736F"/>
    <w:rsid w:val="00F54A0B"/>
    <w:rsid w:val="00F6135E"/>
    <w:rsid w:val="00F63DF7"/>
    <w:rsid w:val="00F645FF"/>
    <w:rsid w:val="00F706F1"/>
    <w:rsid w:val="00F90C6B"/>
    <w:rsid w:val="00F97D96"/>
    <w:rsid w:val="00FA35F5"/>
    <w:rsid w:val="00FA377E"/>
    <w:rsid w:val="00FA3B1C"/>
    <w:rsid w:val="00FA3FE4"/>
    <w:rsid w:val="00FB2F8A"/>
    <w:rsid w:val="00FB4323"/>
    <w:rsid w:val="00FB547E"/>
    <w:rsid w:val="00FB636A"/>
    <w:rsid w:val="00FC4CC2"/>
    <w:rsid w:val="00FC56D7"/>
    <w:rsid w:val="00FD49CA"/>
    <w:rsid w:val="00FD4F55"/>
    <w:rsid w:val="00FD6BA3"/>
    <w:rsid w:val="00FE27AD"/>
    <w:rsid w:val="00FE575B"/>
    <w:rsid w:val="00FE67BA"/>
    <w:rsid w:val="00FE70C2"/>
    <w:rsid w:val="00FF1E7C"/>
    <w:rsid w:val="00FF53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6238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val="en-US" w:bidi="en-US"/>
    </w:rPr>
  </w:style>
  <w:style w:type="paragraph" w:styleId="Heading2">
    <w:name w:val="heading 2"/>
    <w:basedOn w:val="Normal"/>
    <w:next w:val="Normal"/>
    <w:link w:val="Heading2Char"/>
    <w:uiPriority w:val="9"/>
    <w:unhideWhenUsed/>
    <w:qFormat/>
    <w:rsid w:val="00EB55FC"/>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table" w:styleId="TableGrid">
    <w:name w:val="Table Grid"/>
    <w:basedOn w:val="TableNormal"/>
    <w:uiPriority w:val="59"/>
    <w:rsid w:val="001C5544"/>
    <w:pPr>
      <w:jc w:val="left"/>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381"/>
    <w:rPr>
      <w:color w:val="6B9F25" w:themeColor="hyperlink"/>
      <w:u w:val="single"/>
    </w:rPr>
  </w:style>
  <w:style w:type="paragraph" w:styleId="Footer">
    <w:name w:val="footer"/>
    <w:basedOn w:val="Normal"/>
    <w:link w:val="FooterChar"/>
    <w:uiPriority w:val="99"/>
    <w:semiHidden/>
    <w:unhideWhenUsed/>
    <w:rsid w:val="00883377"/>
    <w:pPr>
      <w:tabs>
        <w:tab w:val="center" w:pos="4680"/>
        <w:tab w:val="right" w:pos="9360"/>
      </w:tabs>
    </w:pPr>
  </w:style>
  <w:style w:type="character" w:customStyle="1" w:styleId="FooterChar">
    <w:name w:val="Footer Char"/>
    <w:basedOn w:val="DefaultParagraphFont"/>
    <w:link w:val="Footer"/>
    <w:uiPriority w:val="99"/>
    <w:semiHidden/>
    <w:rsid w:val="00883377"/>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62389"/>
    <w:pPr>
      <w:ind w:left="720"/>
      <w:contextualSpacing/>
    </w:pPr>
  </w:style>
  <w:style w:type="character" w:customStyle="1" w:styleId="Heading1Char">
    <w:name w:val="Heading 1 Char"/>
    <w:basedOn w:val="DefaultParagraphFont"/>
    <w:link w:val="Heading1"/>
    <w:uiPriority w:val="9"/>
    <w:rsid w:val="00D62389"/>
    <w:rPr>
      <w:rFonts w:eastAsiaTheme="minorEastAsia"/>
      <w:b/>
      <w:bCs/>
      <w:caps/>
      <w:color w:val="FFFFFF" w:themeColor="background1"/>
      <w:spacing w:val="15"/>
      <w:shd w:val="clear" w:color="auto" w:fill="F07F09" w:themeFill="accent1"/>
      <w:lang w:bidi="en-US"/>
    </w:rPr>
  </w:style>
  <w:style w:type="paragraph" w:customStyle="1" w:styleId="Achievement">
    <w:name w:val="Achievement"/>
    <w:basedOn w:val="BodyText"/>
    <w:rsid w:val="007E1555"/>
    <w:pPr>
      <w:numPr>
        <w:numId w:val="5"/>
      </w:numPr>
      <w:spacing w:before="200" w:line="276" w:lineRule="auto"/>
      <w:ind w:left="0" w:firstLine="0"/>
    </w:pPr>
    <w:rPr>
      <w:rFonts w:asciiTheme="minorHAnsi" w:eastAsiaTheme="minorEastAsia" w:hAnsiTheme="minorHAnsi" w:cstheme="minorBidi"/>
      <w:sz w:val="20"/>
      <w:szCs w:val="20"/>
      <w:lang w:val="en-US" w:bidi="en-US"/>
    </w:rPr>
  </w:style>
  <w:style w:type="paragraph" w:styleId="BodyText">
    <w:name w:val="Body Text"/>
    <w:basedOn w:val="Normal"/>
    <w:link w:val="BodyTextChar"/>
    <w:uiPriority w:val="99"/>
    <w:semiHidden/>
    <w:unhideWhenUsed/>
    <w:rsid w:val="007E1555"/>
    <w:pPr>
      <w:spacing w:after="120"/>
    </w:pPr>
  </w:style>
  <w:style w:type="character" w:customStyle="1" w:styleId="BodyTextChar">
    <w:name w:val="Body Text Char"/>
    <w:basedOn w:val="DefaultParagraphFont"/>
    <w:link w:val="BodyText"/>
    <w:uiPriority w:val="99"/>
    <w:semiHidden/>
    <w:rsid w:val="007E1555"/>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EB55FC"/>
    <w:rPr>
      <w:rFonts w:asciiTheme="majorHAnsi" w:eastAsiaTheme="majorEastAsia" w:hAnsiTheme="majorHAnsi" w:cstheme="majorBidi"/>
      <w:b/>
      <w:bCs/>
      <w:color w:val="F07F09" w:themeColor="accent1"/>
      <w:sz w:val="26"/>
      <w:szCs w:val="26"/>
      <w:lang w:val="en-GB"/>
    </w:rPr>
  </w:style>
  <w:style w:type="character" w:customStyle="1" w:styleId="framedottedline">
    <w:name w:val="framedottedline"/>
    <w:basedOn w:val="DefaultParagraphFont"/>
    <w:rsid w:val="00CF063D"/>
  </w:style>
  <w:style w:type="character" w:customStyle="1" w:styleId="apple-converted-space">
    <w:name w:val="apple-converted-space"/>
    <w:basedOn w:val="DefaultParagraphFont"/>
    <w:rsid w:val="00CF063D"/>
  </w:style>
  <w:style w:type="character" w:styleId="IntenseReference">
    <w:name w:val="Intense Reference"/>
    <w:basedOn w:val="DefaultParagraphFont"/>
    <w:uiPriority w:val="32"/>
    <w:qFormat/>
    <w:rsid w:val="003E64E7"/>
    <w:rPr>
      <w:b/>
      <w:bCs/>
      <w:smallCaps/>
      <w:color w:val="9F2936" w:themeColor="accent2"/>
      <w:spacing w:val="5"/>
      <w:u w:val="single"/>
    </w:rPr>
  </w:style>
  <w:style w:type="character" w:styleId="FollowedHyperlink">
    <w:name w:val="FollowedHyperlink"/>
    <w:basedOn w:val="DefaultParagraphFont"/>
    <w:uiPriority w:val="99"/>
    <w:semiHidden/>
    <w:unhideWhenUsed/>
    <w:rsid w:val="00D03B82"/>
    <w:rPr>
      <w:color w:val="B26B0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6238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val="en-US" w:bidi="en-US"/>
    </w:rPr>
  </w:style>
  <w:style w:type="paragraph" w:styleId="Heading2">
    <w:name w:val="heading 2"/>
    <w:basedOn w:val="Normal"/>
    <w:next w:val="Normal"/>
    <w:link w:val="Heading2Char"/>
    <w:uiPriority w:val="9"/>
    <w:unhideWhenUsed/>
    <w:qFormat/>
    <w:rsid w:val="00EB55FC"/>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table" w:styleId="TableGrid">
    <w:name w:val="Table Grid"/>
    <w:basedOn w:val="TableNormal"/>
    <w:uiPriority w:val="59"/>
    <w:rsid w:val="001C5544"/>
    <w:pPr>
      <w:jc w:val="left"/>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381"/>
    <w:rPr>
      <w:color w:val="6B9F25" w:themeColor="hyperlink"/>
      <w:u w:val="single"/>
    </w:rPr>
  </w:style>
  <w:style w:type="paragraph" w:styleId="Footer">
    <w:name w:val="footer"/>
    <w:basedOn w:val="Normal"/>
    <w:link w:val="FooterChar"/>
    <w:uiPriority w:val="99"/>
    <w:semiHidden/>
    <w:unhideWhenUsed/>
    <w:rsid w:val="00883377"/>
    <w:pPr>
      <w:tabs>
        <w:tab w:val="center" w:pos="4680"/>
        <w:tab w:val="right" w:pos="9360"/>
      </w:tabs>
    </w:pPr>
  </w:style>
  <w:style w:type="character" w:customStyle="1" w:styleId="FooterChar">
    <w:name w:val="Footer Char"/>
    <w:basedOn w:val="DefaultParagraphFont"/>
    <w:link w:val="Footer"/>
    <w:uiPriority w:val="99"/>
    <w:semiHidden/>
    <w:rsid w:val="00883377"/>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62389"/>
    <w:pPr>
      <w:ind w:left="720"/>
      <w:contextualSpacing/>
    </w:pPr>
  </w:style>
  <w:style w:type="character" w:customStyle="1" w:styleId="Heading1Char">
    <w:name w:val="Heading 1 Char"/>
    <w:basedOn w:val="DefaultParagraphFont"/>
    <w:link w:val="Heading1"/>
    <w:uiPriority w:val="9"/>
    <w:rsid w:val="00D62389"/>
    <w:rPr>
      <w:rFonts w:eastAsiaTheme="minorEastAsia"/>
      <w:b/>
      <w:bCs/>
      <w:caps/>
      <w:color w:val="FFFFFF" w:themeColor="background1"/>
      <w:spacing w:val="15"/>
      <w:shd w:val="clear" w:color="auto" w:fill="F07F09" w:themeFill="accent1"/>
      <w:lang w:bidi="en-US"/>
    </w:rPr>
  </w:style>
  <w:style w:type="paragraph" w:customStyle="1" w:styleId="Achievement">
    <w:name w:val="Achievement"/>
    <w:basedOn w:val="BodyText"/>
    <w:rsid w:val="007E1555"/>
    <w:pPr>
      <w:numPr>
        <w:numId w:val="5"/>
      </w:numPr>
      <w:spacing w:before="200" w:line="276" w:lineRule="auto"/>
      <w:ind w:left="0" w:firstLine="0"/>
    </w:pPr>
    <w:rPr>
      <w:rFonts w:asciiTheme="minorHAnsi" w:eastAsiaTheme="minorEastAsia" w:hAnsiTheme="minorHAnsi" w:cstheme="minorBidi"/>
      <w:sz w:val="20"/>
      <w:szCs w:val="20"/>
      <w:lang w:val="en-US" w:bidi="en-US"/>
    </w:rPr>
  </w:style>
  <w:style w:type="paragraph" w:styleId="BodyText">
    <w:name w:val="Body Text"/>
    <w:basedOn w:val="Normal"/>
    <w:link w:val="BodyTextChar"/>
    <w:uiPriority w:val="99"/>
    <w:semiHidden/>
    <w:unhideWhenUsed/>
    <w:rsid w:val="007E1555"/>
    <w:pPr>
      <w:spacing w:after="120"/>
    </w:pPr>
  </w:style>
  <w:style w:type="character" w:customStyle="1" w:styleId="BodyTextChar">
    <w:name w:val="Body Text Char"/>
    <w:basedOn w:val="DefaultParagraphFont"/>
    <w:link w:val="BodyText"/>
    <w:uiPriority w:val="99"/>
    <w:semiHidden/>
    <w:rsid w:val="007E1555"/>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EB55FC"/>
    <w:rPr>
      <w:rFonts w:asciiTheme="majorHAnsi" w:eastAsiaTheme="majorEastAsia" w:hAnsiTheme="majorHAnsi" w:cstheme="majorBidi"/>
      <w:b/>
      <w:bCs/>
      <w:color w:val="F07F09" w:themeColor="accent1"/>
      <w:sz w:val="26"/>
      <w:szCs w:val="26"/>
      <w:lang w:val="en-GB"/>
    </w:rPr>
  </w:style>
  <w:style w:type="character" w:customStyle="1" w:styleId="framedottedline">
    <w:name w:val="framedottedline"/>
    <w:basedOn w:val="DefaultParagraphFont"/>
    <w:rsid w:val="00CF063D"/>
  </w:style>
  <w:style w:type="character" w:customStyle="1" w:styleId="apple-converted-space">
    <w:name w:val="apple-converted-space"/>
    <w:basedOn w:val="DefaultParagraphFont"/>
    <w:rsid w:val="00CF063D"/>
  </w:style>
  <w:style w:type="character" w:styleId="IntenseReference">
    <w:name w:val="Intense Reference"/>
    <w:basedOn w:val="DefaultParagraphFont"/>
    <w:uiPriority w:val="32"/>
    <w:qFormat/>
    <w:rsid w:val="003E64E7"/>
    <w:rPr>
      <w:b/>
      <w:bCs/>
      <w:smallCaps/>
      <w:color w:val="9F2936"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8883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myroo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press.org/plugins/products-purchase-limit-for-woocommerce/" TargetMode="External"/><Relationship Id="rId5" Type="http://schemas.openxmlformats.org/officeDocument/2006/relationships/webSettings" Target="webSettings.xml"/><Relationship Id="rId10" Type="http://schemas.openxmlformats.org/officeDocument/2006/relationships/hyperlink" Target="https://wordpress.org/plugins/username-updater/" TargetMode="External"/><Relationship Id="rId4" Type="http://schemas.openxmlformats.org/officeDocument/2006/relationships/settings" Target="settings.xml"/><Relationship Id="rId9" Type="http://schemas.openxmlformats.org/officeDocument/2006/relationships/hyperlink" Target="https://www.coe.arizona.edu/"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cle\Desktop\itcv1.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A129525-0731-4FC7-A95A-8861A6F181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itcv1</Template>
  <TotalTime>561</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dc:creator>
  <cp:lastModifiedBy>Dell</cp:lastModifiedBy>
  <cp:revision>106</cp:revision>
  <cp:lastPrinted>2013-09-20T12:10:00Z</cp:lastPrinted>
  <dcterms:created xsi:type="dcterms:W3CDTF">2016-01-18T17:06:00Z</dcterms:created>
  <dcterms:modified xsi:type="dcterms:W3CDTF">2019-01-15T12:58:00Z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TC300082889990</vt:lpwstr>
  </property>
</Properties>
</file>